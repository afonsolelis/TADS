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F90F" w14:textId="05BF3642" w:rsidR="005D4640" w:rsidRDefault="0098056F">
      <w:pPr>
        <w:pStyle w:val="Ttulo1"/>
      </w:pPr>
      <w:bookmarkStart w:id="0" w:name="_Hlk73093706"/>
      <w:bookmarkEnd w:id="0"/>
      <w:r>
        <w:t>Prova matemática p2</w:t>
      </w:r>
    </w:p>
    <w:p w14:paraId="51DC7AE2" w14:textId="147D6D59" w:rsidR="005D4640" w:rsidRDefault="0098056F">
      <w:r>
        <w:t xml:space="preserve">Aluno Afonso Cesar </w:t>
      </w:r>
      <w:proofErr w:type="spellStart"/>
      <w:r>
        <w:t>Lelis</w:t>
      </w:r>
      <w:proofErr w:type="spellEnd"/>
      <w:r>
        <w:t xml:space="preserve"> Brandão</w:t>
      </w:r>
    </w:p>
    <w:p w14:paraId="1263000E" w14:textId="7392E71D" w:rsidR="005D4640" w:rsidRDefault="0098056F">
      <w:pPr>
        <w:pStyle w:val="Ttulo2"/>
      </w:pPr>
      <w:r>
        <w:t>Questão 1</w:t>
      </w:r>
    </w:p>
    <w:p w14:paraId="2AB30F5C" w14:textId="35E93647" w:rsidR="005D4640" w:rsidRDefault="0098056F" w:rsidP="0098056F">
      <w:pPr>
        <w:pStyle w:val="Commarcadores"/>
        <w:numPr>
          <w:ilvl w:val="0"/>
          <w:numId w:val="0"/>
        </w:numPr>
        <w:jc w:val="center"/>
      </w:pPr>
      <w:r w:rsidRPr="0098056F">
        <w:rPr>
          <w:noProof/>
        </w:rPr>
        <w:drawing>
          <wp:inline distT="0" distB="0" distL="0" distR="0" wp14:anchorId="4E4A02AC" wp14:editId="36F34D07">
            <wp:extent cx="3508035" cy="3363685"/>
            <wp:effectExtent l="0" t="0" r="0" b="1905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785" cy="33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896" w14:textId="1F8941C9" w:rsidR="0098056F" w:rsidRDefault="00E85A6E" w:rsidP="0098056F">
      <w:pPr>
        <w:pStyle w:val="Commarcadores"/>
        <w:numPr>
          <w:ilvl w:val="0"/>
          <w:numId w:val="0"/>
        </w:numPr>
        <w:jc w:val="both"/>
      </w:pPr>
      <w:r w:rsidRPr="00E85A6E">
        <w:rPr>
          <w:noProof/>
        </w:rPr>
        <w:drawing>
          <wp:anchor distT="0" distB="0" distL="114300" distR="114300" simplePos="0" relativeHeight="251658240" behindDoc="0" locked="0" layoutInCell="1" allowOverlap="1" wp14:anchorId="57BC2275" wp14:editId="76065EE2">
            <wp:simplePos x="0" y="0"/>
            <wp:positionH relativeFrom="column">
              <wp:posOffset>3256766</wp:posOffset>
            </wp:positionH>
            <wp:positionV relativeFrom="paragraph">
              <wp:posOffset>405991</wp:posOffset>
            </wp:positionV>
            <wp:extent cx="2997520" cy="2260705"/>
            <wp:effectExtent l="0" t="0" r="0" b="0"/>
            <wp:wrapNone/>
            <wp:docPr id="3" name="Imagem 3" descr="Texto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Se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520" cy="22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56F">
        <w:t>Tabela XY e Regras de Regressão Linear</w:t>
      </w:r>
      <w:r w:rsidRPr="00E85A6E">
        <w:rPr>
          <w:noProof/>
        </w:rPr>
        <w:t xml:space="preserve"> </w:t>
      </w:r>
    </w:p>
    <w:tbl>
      <w:tblPr>
        <w:tblStyle w:val="TabeladeGrade2-nfase5"/>
        <w:tblW w:w="4395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992"/>
        <w:gridCol w:w="993"/>
      </w:tblGrid>
      <w:tr w:rsidR="0098056F" w:rsidRPr="0098056F" w14:paraId="68E156B3" w14:textId="77777777" w:rsidTr="00E85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DC7BC33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X</w:t>
            </w:r>
          </w:p>
        </w:tc>
        <w:tc>
          <w:tcPr>
            <w:tcW w:w="851" w:type="dxa"/>
            <w:hideMark/>
          </w:tcPr>
          <w:p w14:paraId="128BBC35" w14:textId="77777777" w:rsidR="0098056F" w:rsidRPr="0098056F" w:rsidRDefault="0098056F" w:rsidP="00980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Y</w:t>
            </w:r>
          </w:p>
        </w:tc>
        <w:tc>
          <w:tcPr>
            <w:tcW w:w="850" w:type="dxa"/>
            <w:noWrap/>
            <w:hideMark/>
          </w:tcPr>
          <w:p w14:paraId="15C00244" w14:textId="77777777" w:rsidR="0098056F" w:rsidRPr="0098056F" w:rsidRDefault="0098056F" w:rsidP="00980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X2</w:t>
            </w:r>
          </w:p>
        </w:tc>
        <w:tc>
          <w:tcPr>
            <w:tcW w:w="992" w:type="dxa"/>
            <w:noWrap/>
            <w:hideMark/>
          </w:tcPr>
          <w:p w14:paraId="0223A959" w14:textId="77777777" w:rsidR="0098056F" w:rsidRPr="0098056F" w:rsidRDefault="0098056F" w:rsidP="00980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y2</w:t>
            </w:r>
          </w:p>
        </w:tc>
        <w:tc>
          <w:tcPr>
            <w:tcW w:w="993" w:type="dxa"/>
            <w:noWrap/>
            <w:hideMark/>
          </w:tcPr>
          <w:p w14:paraId="2D24691D" w14:textId="77777777" w:rsidR="0098056F" w:rsidRPr="0098056F" w:rsidRDefault="0098056F" w:rsidP="00980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proofErr w:type="spellStart"/>
            <w:r w:rsidRPr="0098056F">
              <w:rPr>
                <w:rFonts w:asciiTheme="majorHAnsi" w:hAnsiTheme="majorHAnsi" w:cs="Calibri"/>
              </w:rPr>
              <w:t>xy</w:t>
            </w:r>
            <w:proofErr w:type="spellEnd"/>
          </w:p>
        </w:tc>
      </w:tr>
      <w:tr w:rsidR="0098056F" w:rsidRPr="0098056F" w14:paraId="649A0B81" w14:textId="77777777" w:rsidTr="00E8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7C807B7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-3</w:t>
            </w:r>
          </w:p>
        </w:tc>
        <w:tc>
          <w:tcPr>
            <w:tcW w:w="851" w:type="dxa"/>
            <w:hideMark/>
          </w:tcPr>
          <w:p w14:paraId="3FDCC688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-1</w:t>
            </w:r>
          </w:p>
        </w:tc>
        <w:tc>
          <w:tcPr>
            <w:tcW w:w="850" w:type="dxa"/>
            <w:noWrap/>
            <w:hideMark/>
          </w:tcPr>
          <w:p w14:paraId="13B91B16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9</w:t>
            </w:r>
          </w:p>
        </w:tc>
        <w:tc>
          <w:tcPr>
            <w:tcW w:w="992" w:type="dxa"/>
            <w:noWrap/>
            <w:hideMark/>
          </w:tcPr>
          <w:p w14:paraId="3F50E000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1CAE4501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3</w:t>
            </w:r>
          </w:p>
        </w:tc>
      </w:tr>
      <w:tr w:rsidR="0098056F" w:rsidRPr="0098056F" w14:paraId="02B3EA97" w14:textId="77777777" w:rsidTr="00E85A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4B85365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-2</w:t>
            </w:r>
          </w:p>
        </w:tc>
        <w:tc>
          <w:tcPr>
            <w:tcW w:w="851" w:type="dxa"/>
            <w:hideMark/>
          </w:tcPr>
          <w:p w14:paraId="2E640303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DD46234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67C8561B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0B9C3542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0</w:t>
            </w:r>
          </w:p>
        </w:tc>
      </w:tr>
      <w:tr w:rsidR="0098056F" w:rsidRPr="0098056F" w14:paraId="41A73F34" w14:textId="77777777" w:rsidTr="00E8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B3B4C84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-1</w:t>
            </w:r>
          </w:p>
        </w:tc>
        <w:tc>
          <w:tcPr>
            <w:tcW w:w="851" w:type="dxa"/>
            <w:hideMark/>
          </w:tcPr>
          <w:p w14:paraId="3CF33D7F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5A8AFDF0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13CC0FF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32C4C430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-1</w:t>
            </w:r>
          </w:p>
        </w:tc>
      </w:tr>
      <w:tr w:rsidR="0098056F" w:rsidRPr="0098056F" w14:paraId="71602606" w14:textId="77777777" w:rsidTr="00E85A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8307898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0</w:t>
            </w:r>
          </w:p>
        </w:tc>
        <w:tc>
          <w:tcPr>
            <w:tcW w:w="851" w:type="dxa"/>
            <w:hideMark/>
          </w:tcPr>
          <w:p w14:paraId="068F3CBC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40199FC9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3213B14B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4</w:t>
            </w:r>
          </w:p>
        </w:tc>
        <w:tc>
          <w:tcPr>
            <w:tcW w:w="993" w:type="dxa"/>
            <w:noWrap/>
            <w:hideMark/>
          </w:tcPr>
          <w:p w14:paraId="38856AD4" w14:textId="3336923E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0</w:t>
            </w:r>
          </w:p>
        </w:tc>
      </w:tr>
      <w:tr w:rsidR="0098056F" w:rsidRPr="0098056F" w14:paraId="21E7CFA9" w14:textId="77777777" w:rsidTr="00E8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09F9A4F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1</w:t>
            </w:r>
          </w:p>
        </w:tc>
        <w:tc>
          <w:tcPr>
            <w:tcW w:w="851" w:type="dxa"/>
            <w:hideMark/>
          </w:tcPr>
          <w:p w14:paraId="55EF925A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3</w:t>
            </w:r>
          </w:p>
        </w:tc>
        <w:tc>
          <w:tcPr>
            <w:tcW w:w="850" w:type="dxa"/>
            <w:noWrap/>
            <w:hideMark/>
          </w:tcPr>
          <w:p w14:paraId="62CE75BD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587B4D8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9</w:t>
            </w:r>
          </w:p>
        </w:tc>
        <w:tc>
          <w:tcPr>
            <w:tcW w:w="993" w:type="dxa"/>
            <w:noWrap/>
            <w:hideMark/>
          </w:tcPr>
          <w:p w14:paraId="62318C7F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3</w:t>
            </w:r>
          </w:p>
        </w:tc>
      </w:tr>
      <w:tr w:rsidR="0098056F" w:rsidRPr="0098056F" w14:paraId="27D2DA1D" w14:textId="77777777" w:rsidTr="00E85A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51652F8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2</w:t>
            </w:r>
          </w:p>
        </w:tc>
        <w:tc>
          <w:tcPr>
            <w:tcW w:w="851" w:type="dxa"/>
            <w:hideMark/>
          </w:tcPr>
          <w:p w14:paraId="5479E65C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3873155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547C88E2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16</w:t>
            </w:r>
          </w:p>
        </w:tc>
        <w:tc>
          <w:tcPr>
            <w:tcW w:w="993" w:type="dxa"/>
            <w:noWrap/>
            <w:hideMark/>
          </w:tcPr>
          <w:p w14:paraId="489C1B5F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8</w:t>
            </w:r>
          </w:p>
        </w:tc>
      </w:tr>
      <w:tr w:rsidR="0098056F" w:rsidRPr="0098056F" w14:paraId="2B5DF6DE" w14:textId="77777777" w:rsidTr="00E85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F0652C4" w14:textId="77777777" w:rsidR="0098056F" w:rsidRPr="0098056F" w:rsidRDefault="0098056F" w:rsidP="0098056F">
            <w:pPr>
              <w:jc w:val="center"/>
              <w:rPr>
                <w:rFonts w:asciiTheme="majorHAnsi" w:hAnsiTheme="majorHAnsi" w:cs="Calibri"/>
                <w:b w:val="0"/>
                <w:bCs w:val="0"/>
              </w:rPr>
            </w:pPr>
            <w:r w:rsidRPr="0098056F">
              <w:rPr>
                <w:rFonts w:asciiTheme="majorHAnsi" w:hAnsiTheme="majorHAnsi" w:cs="Calibri"/>
                <w:b w:val="0"/>
                <w:bCs w:val="0"/>
              </w:rPr>
              <w:t>3</w:t>
            </w:r>
          </w:p>
        </w:tc>
        <w:tc>
          <w:tcPr>
            <w:tcW w:w="851" w:type="dxa"/>
            <w:hideMark/>
          </w:tcPr>
          <w:p w14:paraId="10A206F1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5</w:t>
            </w:r>
          </w:p>
        </w:tc>
        <w:tc>
          <w:tcPr>
            <w:tcW w:w="850" w:type="dxa"/>
            <w:noWrap/>
            <w:hideMark/>
          </w:tcPr>
          <w:p w14:paraId="32F107F2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9</w:t>
            </w:r>
          </w:p>
        </w:tc>
        <w:tc>
          <w:tcPr>
            <w:tcW w:w="992" w:type="dxa"/>
            <w:noWrap/>
            <w:hideMark/>
          </w:tcPr>
          <w:p w14:paraId="63CA91D3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25</w:t>
            </w:r>
          </w:p>
        </w:tc>
        <w:tc>
          <w:tcPr>
            <w:tcW w:w="993" w:type="dxa"/>
            <w:noWrap/>
            <w:hideMark/>
          </w:tcPr>
          <w:p w14:paraId="6D492D5B" w14:textId="77777777" w:rsidR="0098056F" w:rsidRPr="0098056F" w:rsidRDefault="0098056F" w:rsidP="009805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</w:rPr>
            </w:pPr>
            <w:r w:rsidRPr="0098056F">
              <w:rPr>
                <w:rFonts w:asciiTheme="majorHAnsi" w:hAnsiTheme="majorHAnsi" w:cs="Calibri"/>
              </w:rPr>
              <w:t>15</w:t>
            </w:r>
          </w:p>
        </w:tc>
      </w:tr>
      <w:tr w:rsidR="0098056F" w:rsidRPr="0098056F" w14:paraId="625652A6" w14:textId="77777777" w:rsidTr="00E85A6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ED47166" w14:textId="77777777" w:rsidR="0098056F" w:rsidRPr="0098056F" w:rsidRDefault="0098056F" w:rsidP="0098056F">
            <w:pPr>
              <w:jc w:val="center"/>
              <w:rPr>
                <w:rFonts w:asciiTheme="majorHAnsi" w:hAnsiTheme="majorHAnsi" w:cs="Arial"/>
              </w:rPr>
            </w:pPr>
            <w:r w:rsidRPr="0098056F">
              <w:rPr>
                <w:rFonts w:asciiTheme="majorHAnsi" w:hAnsiTheme="majorHAnsi" w:cs="Arial"/>
              </w:rPr>
              <w:t>0</w:t>
            </w:r>
          </w:p>
        </w:tc>
        <w:tc>
          <w:tcPr>
            <w:tcW w:w="851" w:type="dxa"/>
            <w:noWrap/>
            <w:hideMark/>
          </w:tcPr>
          <w:p w14:paraId="470F2C39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  <w:r w:rsidRPr="0098056F">
              <w:rPr>
                <w:rFonts w:asciiTheme="majorHAnsi" w:hAnsiTheme="majorHAnsi" w:cs="Arial"/>
                <w:b/>
                <w:bCs/>
              </w:rPr>
              <w:t>14</w:t>
            </w:r>
          </w:p>
        </w:tc>
        <w:tc>
          <w:tcPr>
            <w:tcW w:w="850" w:type="dxa"/>
            <w:noWrap/>
            <w:hideMark/>
          </w:tcPr>
          <w:p w14:paraId="2C205C34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  <w:r w:rsidRPr="0098056F">
              <w:rPr>
                <w:rFonts w:asciiTheme="majorHAnsi" w:hAnsiTheme="majorHAnsi" w:cs="Arial"/>
                <w:b/>
                <w:bCs/>
              </w:rPr>
              <w:t>28</w:t>
            </w:r>
          </w:p>
        </w:tc>
        <w:tc>
          <w:tcPr>
            <w:tcW w:w="992" w:type="dxa"/>
            <w:noWrap/>
            <w:hideMark/>
          </w:tcPr>
          <w:p w14:paraId="707DF408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  <w:r w:rsidRPr="0098056F">
              <w:rPr>
                <w:rFonts w:asciiTheme="majorHAnsi" w:hAnsiTheme="majorHAnsi" w:cs="Arial"/>
                <w:b/>
                <w:bCs/>
              </w:rPr>
              <w:t>56</w:t>
            </w:r>
          </w:p>
        </w:tc>
        <w:tc>
          <w:tcPr>
            <w:tcW w:w="993" w:type="dxa"/>
            <w:noWrap/>
            <w:hideMark/>
          </w:tcPr>
          <w:p w14:paraId="2B07B924" w14:textId="77777777" w:rsidR="0098056F" w:rsidRPr="0098056F" w:rsidRDefault="0098056F" w:rsidP="00980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  <w:r w:rsidRPr="0098056F">
              <w:rPr>
                <w:rFonts w:asciiTheme="majorHAnsi" w:hAnsiTheme="majorHAnsi" w:cs="Arial"/>
                <w:b/>
                <w:bCs/>
              </w:rPr>
              <w:t>28</w:t>
            </w:r>
          </w:p>
        </w:tc>
      </w:tr>
    </w:tbl>
    <w:p w14:paraId="3333264C" w14:textId="6D72F28B" w:rsidR="0098056F" w:rsidRDefault="0098056F" w:rsidP="0098056F">
      <w:pPr>
        <w:pStyle w:val="Commarcadores"/>
        <w:numPr>
          <w:ilvl w:val="0"/>
          <w:numId w:val="0"/>
        </w:numPr>
        <w:jc w:val="both"/>
      </w:pPr>
    </w:p>
    <w:p w14:paraId="6DCFB4CE" w14:textId="75E97149" w:rsidR="00E85A6E" w:rsidRDefault="00E85A6E" w:rsidP="0098056F">
      <w:pPr>
        <w:pStyle w:val="Commarcadores"/>
        <w:numPr>
          <w:ilvl w:val="0"/>
          <w:numId w:val="0"/>
        </w:numPr>
        <w:jc w:val="both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7*28-(0*14)</m:t>
            </m:r>
          </m:num>
          <m:den>
            <m:r>
              <w:rPr>
                <w:rFonts w:ascii="Cambria Math" w:hAnsi="Cambria Math"/>
              </w:rPr>
              <m:t>7*28-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1   |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-1*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| Resposta: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y=x+2</m:t>
        </m:r>
      </m:oMath>
    </w:p>
    <w:p w14:paraId="17ABF628" w14:textId="3B0F2117" w:rsidR="00E85A6E" w:rsidRDefault="00E85A6E" w:rsidP="0098056F">
      <w:pPr>
        <w:pStyle w:val="Commarcadores"/>
        <w:numPr>
          <w:ilvl w:val="0"/>
          <w:numId w:val="0"/>
        </w:numPr>
        <w:jc w:val="both"/>
        <w:rPr>
          <w:rFonts w:eastAsiaTheme="minorEastAsia"/>
          <w:b/>
          <w:bCs/>
        </w:rPr>
      </w:pPr>
    </w:p>
    <w:p w14:paraId="4E7550E9" w14:textId="75B78308" w:rsidR="00E85A6E" w:rsidRDefault="00E85A6E" w:rsidP="00E85A6E">
      <w:pPr>
        <w:pStyle w:val="Ttulo2"/>
      </w:pPr>
      <w:r>
        <w:lastRenderedPageBreak/>
        <w:t>Questão 2</w:t>
      </w:r>
    </w:p>
    <w:p w14:paraId="1C2AB249" w14:textId="37EC1CB7" w:rsidR="00E85A6E" w:rsidRPr="00E85A6E" w:rsidRDefault="00E85A6E" w:rsidP="00E85A6E">
      <w:r w:rsidRPr="00E85A6E">
        <w:rPr>
          <w:noProof/>
        </w:rPr>
        <w:drawing>
          <wp:anchor distT="0" distB="0" distL="114300" distR="114300" simplePos="0" relativeHeight="251659264" behindDoc="0" locked="0" layoutInCell="1" allowOverlap="1" wp14:anchorId="24FB1319" wp14:editId="2CF395A2">
            <wp:simplePos x="0" y="0"/>
            <wp:positionH relativeFrom="column">
              <wp:posOffset>783518</wp:posOffset>
            </wp:positionH>
            <wp:positionV relativeFrom="paragraph">
              <wp:posOffset>242810</wp:posOffset>
            </wp:positionV>
            <wp:extent cx="874398" cy="585470"/>
            <wp:effectExtent l="0" t="0" r="1905" b="0"/>
            <wp:wrapNone/>
            <wp:docPr id="4" name="Imagem 4" descr="Diagrama, Esquemát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, Gráfico de linhas&#10;&#10;Descrição gerada automaticamente"/>
                    <pic:cNvPicPr/>
                  </pic:nvPicPr>
                  <pic:blipFill rotWithShape="1">
                    <a:blip r:embed="rId9"/>
                    <a:srcRect l="6417" t="6010" r="-1"/>
                    <a:stretch/>
                  </pic:blipFill>
                  <pic:spPr bwMode="auto">
                    <a:xfrm>
                      <a:off x="0" y="0"/>
                      <a:ext cx="874398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Simplificar as equações:</w:t>
      </w:r>
    </w:p>
    <w:p w14:paraId="2B62A46B" w14:textId="78A384D6" w:rsidR="00E85A6E" w:rsidRPr="00E85A6E" w:rsidRDefault="00E85A6E" w:rsidP="00E85A6E">
      <w:pPr>
        <w:pStyle w:val="PargrafodaLista"/>
        <w:numPr>
          <w:ilvl w:val="0"/>
          <w:numId w:val="9"/>
        </w:numPr>
      </w:pPr>
      <m:oMath>
        <m:r>
          <w:rPr>
            <w:rFonts w:ascii="Cambria Math" w:hAnsi="Cambria Math"/>
          </w:rPr>
          <m:t>y=-1,667*x+76,6667</m:t>
        </m:r>
      </m:oMath>
    </w:p>
    <w:p w14:paraId="1B19054A" w14:textId="3E84B588" w:rsidR="00E85A6E" w:rsidRPr="00E85A6E" w:rsidRDefault="00E85A6E" w:rsidP="00E85A6E">
      <w:pPr>
        <w:pStyle w:val="PargrafodaLista"/>
        <w:numPr>
          <w:ilvl w:val="0"/>
          <w:numId w:val="9"/>
        </w:numPr>
      </w:pPr>
      <m:oMath>
        <m:r>
          <w:rPr>
            <w:rFonts w:ascii="Cambria Math" w:hAnsi="Cambria Math"/>
          </w:rPr>
          <m:t>y=0,6667*x+18,3333</m:t>
        </m:r>
      </m:oMath>
    </w:p>
    <w:p w14:paraId="70061CC5" w14:textId="37807951" w:rsidR="00E85A6E" w:rsidRDefault="00A37469" w:rsidP="00E85A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A68AB" wp14:editId="2EF1EB12">
                <wp:simplePos x="0" y="0"/>
                <wp:positionH relativeFrom="column">
                  <wp:posOffset>3264858</wp:posOffset>
                </wp:positionH>
                <wp:positionV relativeFrom="paragraph">
                  <wp:posOffset>2854835</wp:posOffset>
                </wp:positionV>
                <wp:extent cx="3494405" cy="1738859"/>
                <wp:effectExtent l="0" t="0" r="10795" b="139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405" cy="1738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111C2" w14:textId="43D31557" w:rsidR="00A37469" w:rsidRDefault="00A37469" w:rsidP="00A37469">
                            <w:pPr>
                              <w:jc w:val="both"/>
                            </w:pPr>
                            <w:r>
                              <w:t>Resposta: De acordo com o coeficiente angular da função de demanda, vemos que sendo negativo o mesmo após certo período tende a zero, e o de produção sendo positivo tende ao infinito acima de zero, e substituindo os períodos x vemos que em 25 as funções lineares se encontram, fazendo assim com que a produção acima deste período seja inviável pois não terá demanda para compra, e os produtos ou serviço podem ficar estocados causando perda de lucro.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A68AB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57.1pt;margin-top:224.8pt;width:275.15pt;height:13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" fillcolor="white [3201]" strokeweight=".5pt">
                <v:textbox>
                  <w:txbxContent>
                    <w:p w14:paraId="06C111C2" w14:textId="43D31557" w:rsidR="00A37469" w:rsidRDefault="00A37469" w:rsidP="00A37469">
                      <w:pPr>
                        <w:jc w:val="both"/>
                      </w:pPr>
                      <w:r>
                        <w:t>Resposta: De acordo com o coeficiente angular da função de demanda, vemos que sendo negativo o mesmo após certo período tende a zero, e o de produção sendo positivo tende ao infinito acima de zero, e substituindo os períodos x vemos que em 25 as funções lineares se encontram, fazendo assim com que a produção acima deste período seja inviável pois não terá demanda para compra, e os produtos ou serviço podem ficar estocados causando perda de lucro.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100B8D" wp14:editId="23C590B4">
            <wp:simplePos x="0" y="0"/>
            <wp:positionH relativeFrom="column">
              <wp:posOffset>3095493</wp:posOffset>
            </wp:positionH>
            <wp:positionV relativeFrom="paragraph">
              <wp:posOffset>481980</wp:posOffset>
            </wp:positionV>
            <wp:extent cx="3664526" cy="2232025"/>
            <wp:effectExtent l="0" t="0" r="6350" b="15875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51C3895-2A6A-D04C-B745-F0848AE9A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A6E">
        <w:t>Tabelas das funções</w:t>
      </w:r>
      <w:r w:rsidRPr="00A37469">
        <w:rPr>
          <w:noProof/>
        </w:rPr>
        <w:t xml:space="preserve"> </w:t>
      </w:r>
    </w:p>
    <w:tbl>
      <w:tblPr>
        <w:tblStyle w:val="TabelaSimples5"/>
        <w:tblW w:w="4600" w:type="dxa"/>
        <w:tblLook w:val="04A0" w:firstRow="1" w:lastRow="0" w:firstColumn="1" w:lastColumn="0" w:noHBand="0" w:noVBand="1"/>
      </w:tblPr>
      <w:tblGrid>
        <w:gridCol w:w="900"/>
        <w:gridCol w:w="1860"/>
        <w:gridCol w:w="1840"/>
      </w:tblGrid>
      <w:tr w:rsidR="00A37469" w:rsidRPr="00A37469" w14:paraId="3766F6C9" w14:textId="77777777" w:rsidTr="00A3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0" w:type="dxa"/>
            <w:noWrap/>
            <w:hideMark/>
          </w:tcPr>
          <w:p w14:paraId="234D0039" w14:textId="77777777" w:rsidR="00A37469" w:rsidRPr="00A37469" w:rsidRDefault="00A37469" w:rsidP="00A374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Período</w:t>
            </w:r>
          </w:p>
        </w:tc>
        <w:tc>
          <w:tcPr>
            <w:tcW w:w="1860" w:type="dxa"/>
            <w:noWrap/>
            <w:hideMark/>
          </w:tcPr>
          <w:p w14:paraId="5C0E515D" w14:textId="77777777" w:rsidR="00A37469" w:rsidRPr="00A37469" w:rsidRDefault="00A37469" w:rsidP="00A37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Função Demanda</w:t>
            </w:r>
          </w:p>
        </w:tc>
        <w:tc>
          <w:tcPr>
            <w:tcW w:w="1840" w:type="dxa"/>
            <w:noWrap/>
            <w:hideMark/>
          </w:tcPr>
          <w:p w14:paraId="2C5441A4" w14:textId="5E3538F6" w:rsidR="00A37469" w:rsidRPr="00A37469" w:rsidRDefault="00A37469" w:rsidP="00A3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7469">
              <w:rPr>
                <w:rFonts w:ascii="Calibri" w:hAnsi="Calibri" w:cs="Calibri"/>
                <w:color w:val="000000"/>
                <w:sz w:val="22"/>
                <w:szCs w:val="22"/>
              </w:rPr>
              <w:t>Função Produção</w:t>
            </w:r>
          </w:p>
        </w:tc>
      </w:tr>
      <w:tr w:rsidR="00A37469" w:rsidRPr="00A37469" w14:paraId="12E87261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4165E6E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860" w:type="dxa"/>
            <w:noWrap/>
            <w:hideMark/>
          </w:tcPr>
          <w:p w14:paraId="69315A88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40" w:type="dxa"/>
            <w:noWrap/>
            <w:hideMark/>
          </w:tcPr>
          <w:p w14:paraId="256AF291" w14:textId="0B12CC04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A37469" w:rsidRPr="00A37469" w14:paraId="5BC54A8E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A78B493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60" w:type="dxa"/>
            <w:noWrap/>
            <w:hideMark/>
          </w:tcPr>
          <w:p w14:paraId="03B4543B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75,00</w:t>
            </w:r>
          </w:p>
        </w:tc>
        <w:tc>
          <w:tcPr>
            <w:tcW w:w="1840" w:type="dxa"/>
            <w:noWrap/>
            <w:hideMark/>
          </w:tcPr>
          <w:p w14:paraId="38101368" w14:textId="3503255C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19,00</w:t>
            </w:r>
          </w:p>
        </w:tc>
      </w:tr>
      <w:tr w:rsidR="00A37469" w:rsidRPr="00A37469" w14:paraId="52828D2C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3ACA1841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860" w:type="dxa"/>
            <w:noWrap/>
            <w:hideMark/>
          </w:tcPr>
          <w:p w14:paraId="76115A5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73,33</w:t>
            </w:r>
          </w:p>
        </w:tc>
        <w:tc>
          <w:tcPr>
            <w:tcW w:w="1840" w:type="dxa"/>
            <w:noWrap/>
            <w:hideMark/>
          </w:tcPr>
          <w:p w14:paraId="12C2B41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19,67</w:t>
            </w:r>
          </w:p>
        </w:tc>
      </w:tr>
      <w:tr w:rsidR="00A37469" w:rsidRPr="00A37469" w14:paraId="38BA9836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56EB622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860" w:type="dxa"/>
            <w:noWrap/>
            <w:hideMark/>
          </w:tcPr>
          <w:p w14:paraId="334E3ECC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71,67</w:t>
            </w:r>
          </w:p>
        </w:tc>
        <w:tc>
          <w:tcPr>
            <w:tcW w:w="1840" w:type="dxa"/>
            <w:noWrap/>
            <w:hideMark/>
          </w:tcPr>
          <w:p w14:paraId="5BCBE91B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20,33</w:t>
            </w:r>
          </w:p>
        </w:tc>
      </w:tr>
      <w:tr w:rsidR="00A37469" w:rsidRPr="00A37469" w14:paraId="65E09002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96E1C91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860" w:type="dxa"/>
            <w:noWrap/>
            <w:hideMark/>
          </w:tcPr>
          <w:p w14:paraId="404AD56C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1840" w:type="dxa"/>
            <w:noWrap/>
            <w:hideMark/>
          </w:tcPr>
          <w:p w14:paraId="11EA558C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21,00</w:t>
            </w:r>
          </w:p>
        </w:tc>
      </w:tr>
      <w:tr w:rsidR="00A37469" w:rsidRPr="00A37469" w14:paraId="07C23FFA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30186BF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860" w:type="dxa"/>
            <w:noWrap/>
            <w:hideMark/>
          </w:tcPr>
          <w:p w14:paraId="1C9B4E6A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68,33</w:t>
            </w:r>
          </w:p>
        </w:tc>
        <w:tc>
          <w:tcPr>
            <w:tcW w:w="1840" w:type="dxa"/>
            <w:noWrap/>
            <w:hideMark/>
          </w:tcPr>
          <w:p w14:paraId="0D1C0A42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21,67</w:t>
            </w:r>
          </w:p>
        </w:tc>
      </w:tr>
      <w:tr w:rsidR="00A37469" w:rsidRPr="00A37469" w14:paraId="242C1395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21CFD90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860" w:type="dxa"/>
            <w:noWrap/>
            <w:hideMark/>
          </w:tcPr>
          <w:p w14:paraId="6D38497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66,67</w:t>
            </w:r>
          </w:p>
        </w:tc>
        <w:tc>
          <w:tcPr>
            <w:tcW w:w="1840" w:type="dxa"/>
            <w:noWrap/>
            <w:hideMark/>
          </w:tcPr>
          <w:p w14:paraId="23663C82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22,33</w:t>
            </w:r>
          </w:p>
        </w:tc>
      </w:tr>
      <w:tr w:rsidR="00A37469" w:rsidRPr="00A37469" w14:paraId="0331B629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9F7F220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860" w:type="dxa"/>
            <w:noWrap/>
            <w:hideMark/>
          </w:tcPr>
          <w:p w14:paraId="48109BE7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65,00</w:t>
            </w:r>
          </w:p>
        </w:tc>
        <w:tc>
          <w:tcPr>
            <w:tcW w:w="1840" w:type="dxa"/>
            <w:noWrap/>
            <w:hideMark/>
          </w:tcPr>
          <w:p w14:paraId="4039C46F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23,00</w:t>
            </w:r>
          </w:p>
        </w:tc>
      </w:tr>
      <w:tr w:rsidR="00A37469" w:rsidRPr="00A37469" w14:paraId="59BBCCCD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25260296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860" w:type="dxa"/>
            <w:noWrap/>
            <w:hideMark/>
          </w:tcPr>
          <w:p w14:paraId="3E3DF71B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63,33</w:t>
            </w:r>
          </w:p>
        </w:tc>
        <w:tc>
          <w:tcPr>
            <w:tcW w:w="1840" w:type="dxa"/>
            <w:noWrap/>
            <w:hideMark/>
          </w:tcPr>
          <w:p w14:paraId="6A3DA3A4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23,67</w:t>
            </w:r>
          </w:p>
        </w:tc>
      </w:tr>
      <w:tr w:rsidR="00A37469" w:rsidRPr="00A37469" w14:paraId="21320AF2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14ACC8D7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860" w:type="dxa"/>
            <w:noWrap/>
            <w:hideMark/>
          </w:tcPr>
          <w:p w14:paraId="43A196F4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61,67</w:t>
            </w:r>
          </w:p>
        </w:tc>
        <w:tc>
          <w:tcPr>
            <w:tcW w:w="1840" w:type="dxa"/>
            <w:noWrap/>
            <w:hideMark/>
          </w:tcPr>
          <w:p w14:paraId="2928E6FC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24,33</w:t>
            </w:r>
          </w:p>
        </w:tc>
      </w:tr>
      <w:tr w:rsidR="00A37469" w:rsidRPr="00A37469" w14:paraId="199248C0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17DA9EA3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860" w:type="dxa"/>
            <w:noWrap/>
            <w:hideMark/>
          </w:tcPr>
          <w:p w14:paraId="390499F3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60,00</w:t>
            </w:r>
          </w:p>
        </w:tc>
        <w:tc>
          <w:tcPr>
            <w:tcW w:w="1840" w:type="dxa"/>
            <w:noWrap/>
            <w:hideMark/>
          </w:tcPr>
          <w:p w14:paraId="0092C4BD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25,00</w:t>
            </w:r>
          </w:p>
        </w:tc>
      </w:tr>
      <w:tr w:rsidR="00A37469" w:rsidRPr="00A37469" w14:paraId="1FB6658F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1BFDA92C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860" w:type="dxa"/>
            <w:noWrap/>
            <w:hideMark/>
          </w:tcPr>
          <w:p w14:paraId="6D4FBD88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58,33</w:t>
            </w:r>
          </w:p>
        </w:tc>
        <w:tc>
          <w:tcPr>
            <w:tcW w:w="1840" w:type="dxa"/>
            <w:noWrap/>
            <w:hideMark/>
          </w:tcPr>
          <w:p w14:paraId="272709F9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25,67</w:t>
            </w:r>
          </w:p>
        </w:tc>
      </w:tr>
      <w:tr w:rsidR="00A37469" w:rsidRPr="00A37469" w14:paraId="3CDF61ED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3362D918" w14:textId="6E770005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860" w:type="dxa"/>
            <w:noWrap/>
            <w:hideMark/>
          </w:tcPr>
          <w:p w14:paraId="722F45C2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56,67</w:t>
            </w:r>
          </w:p>
        </w:tc>
        <w:tc>
          <w:tcPr>
            <w:tcW w:w="1840" w:type="dxa"/>
            <w:noWrap/>
            <w:hideMark/>
          </w:tcPr>
          <w:p w14:paraId="1A940DBA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26,33</w:t>
            </w:r>
          </w:p>
        </w:tc>
      </w:tr>
      <w:tr w:rsidR="00A37469" w:rsidRPr="00A37469" w14:paraId="612FE03D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0BC9444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860" w:type="dxa"/>
            <w:noWrap/>
            <w:hideMark/>
          </w:tcPr>
          <w:p w14:paraId="3D90E65F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55,00</w:t>
            </w:r>
          </w:p>
        </w:tc>
        <w:tc>
          <w:tcPr>
            <w:tcW w:w="1840" w:type="dxa"/>
            <w:noWrap/>
            <w:hideMark/>
          </w:tcPr>
          <w:p w14:paraId="7AE2930A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27,00</w:t>
            </w:r>
          </w:p>
        </w:tc>
      </w:tr>
      <w:tr w:rsidR="00A37469" w:rsidRPr="00A37469" w14:paraId="50122524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4BA7CE0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860" w:type="dxa"/>
            <w:noWrap/>
            <w:hideMark/>
          </w:tcPr>
          <w:p w14:paraId="01554265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53,33</w:t>
            </w:r>
          </w:p>
        </w:tc>
        <w:tc>
          <w:tcPr>
            <w:tcW w:w="1840" w:type="dxa"/>
            <w:noWrap/>
            <w:hideMark/>
          </w:tcPr>
          <w:p w14:paraId="3EE0C5D4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27,67</w:t>
            </w:r>
          </w:p>
        </w:tc>
      </w:tr>
      <w:tr w:rsidR="00A37469" w:rsidRPr="00A37469" w14:paraId="06121EC0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327B430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860" w:type="dxa"/>
            <w:noWrap/>
            <w:hideMark/>
          </w:tcPr>
          <w:p w14:paraId="053874AD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51,67</w:t>
            </w:r>
          </w:p>
        </w:tc>
        <w:tc>
          <w:tcPr>
            <w:tcW w:w="1840" w:type="dxa"/>
            <w:noWrap/>
            <w:hideMark/>
          </w:tcPr>
          <w:p w14:paraId="61E0BF27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28,33</w:t>
            </w:r>
          </w:p>
        </w:tc>
      </w:tr>
      <w:tr w:rsidR="00A37469" w:rsidRPr="00A37469" w14:paraId="0A78AFB1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0326E97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860" w:type="dxa"/>
            <w:noWrap/>
            <w:hideMark/>
          </w:tcPr>
          <w:p w14:paraId="29C94B3B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50,00</w:t>
            </w:r>
          </w:p>
        </w:tc>
        <w:tc>
          <w:tcPr>
            <w:tcW w:w="1840" w:type="dxa"/>
            <w:noWrap/>
            <w:hideMark/>
          </w:tcPr>
          <w:p w14:paraId="2A57EF0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29,00</w:t>
            </w:r>
          </w:p>
        </w:tc>
      </w:tr>
      <w:tr w:rsidR="00A37469" w:rsidRPr="00A37469" w14:paraId="64A3E33F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52F8C0DD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860" w:type="dxa"/>
            <w:noWrap/>
            <w:hideMark/>
          </w:tcPr>
          <w:p w14:paraId="2C0BB487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48,33</w:t>
            </w:r>
          </w:p>
        </w:tc>
        <w:tc>
          <w:tcPr>
            <w:tcW w:w="1840" w:type="dxa"/>
            <w:noWrap/>
            <w:hideMark/>
          </w:tcPr>
          <w:p w14:paraId="58197B81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29,67</w:t>
            </w:r>
          </w:p>
        </w:tc>
      </w:tr>
      <w:tr w:rsidR="00A37469" w:rsidRPr="00A37469" w14:paraId="1350DBD5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7E51CA7D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860" w:type="dxa"/>
            <w:noWrap/>
            <w:hideMark/>
          </w:tcPr>
          <w:p w14:paraId="22D21F1D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46,67</w:t>
            </w:r>
          </w:p>
        </w:tc>
        <w:tc>
          <w:tcPr>
            <w:tcW w:w="1840" w:type="dxa"/>
            <w:noWrap/>
            <w:hideMark/>
          </w:tcPr>
          <w:p w14:paraId="72005F31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30,33</w:t>
            </w:r>
          </w:p>
        </w:tc>
      </w:tr>
      <w:tr w:rsidR="00A37469" w:rsidRPr="00A37469" w14:paraId="359662FB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200E25C4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860" w:type="dxa"/>
            <w:noWrap/>
            <w:hideMark/>
          </w:tcPr>
          <w:p w14:paraId="59CB8A32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45,00</w:t>
            </w:r>
          </w:p>
        </w:tc>
        <w:tc>
          <w:tcPr>
            <w:tcW w:w="1840" w:type="dxa"/>
            <w:noWrap/>
            <w:hideMark/>
          </w:tcPr>
          <w:p w14:paraId="708190A1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31,00</w:t>
            </w:r>
          </w:p>
        </w:tc>
      </w:tr>
      <w:tr w:rsidR="00A37469" w:rsidRPr="00A37469" w14:paraId="312391AD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655FFFA3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860" w:type="dxa"/>
            <w:noWrap/>
            <w:hideMark/>
          </w:tcPr>
          <w:p w14:paraId="2EDF02DB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43,33</w:t>
            </w:r>
          </w:p>
        </w:tc>
        <w:tc>
          <w:tcPr>
            <w:tcW w:w="1840" w:type="dxa"/>
            <w:noWrap/>
            <w:hideMark/>
          </w:tcPr>
          <w:p w14:paraId="3C7D61F4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31,67</w:t>
            </w:r>
          </w:p>
        </w:tc>
      </w:tr>
      <w:tr w:rsidR="00A37469" w:rsidRPr="00A37469" w14:paraId="42DDB6BD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3C9870FD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860" w:type="dxa"/>
            <w:noWrap/>
            <w:hideMark/>
          </w:tcPr>
          <w:p w14:paraId="3F337D44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41,67</w:t>
            </w:r>
          </w:p>
        </w:tc>
        <w:tc>
          <w:tcPr>
            <w:tcW w:w="1840" w:type="dxa"/>
            <w:noWrap/>
            <w:hideMark/>
          </w:tcPr>
          <w:p w14:paraId="35596E00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32,33</w:t>
            </w:r>
          </w:p>
        </w:tc>
      </w:tr>
      <w:tr w:rsidR="00A37469" w:rsidRPr="00A37469" w14:paraId="57F0A99C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EB8481A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860" w:type="dxa"/>
            <w:noWrap/>
            <w:hideMark/>
          </w:tcPr>
          <w:p w14:paraId="0EB2E65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40,00</w:t>
            </w:r>
          </w:p>
        </w:tc>
        <w:tc>
          <w:tcPr>
            <w:tcW w:w="1840" w:type="dxa"/>
            <w:noWrap/>
            <w:hideMark/>
          </w:tcPr>
          <w:p w14:paraId="003A4EE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33,00</w:t>
            </w:r>
          </w:p>
        </w:tc>
      </w:tr>
      <w:tr w:rsidR="00A37469" w:rsidRPr="00A37469" w14:paraId="40E59760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6A7B564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860" w:type="dxa"/>
            <w:noWrap/>
            <w:hideMark/>
          </w:tcPr>
          <w:p w14:paraId="2AE69EE3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38,33</w:t>
            </w:r>
          </w:p>
        </w:tc>
        <w:tc>
          <w:tcPr>
            <w:tcW w:w="1840" w:type="dxa"/>
            <w:noWrap/>
            <w:hideMark/>
          </w:tcPr>
          <w:p w14:paraId="6C6A30F8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33,67</w:t>
            </w:r>
          </w:p>
        </w:tc>
      </w:tr>
      <w:tr w:rsidR="00A37469" w:rsidRPr="00A37469" w14:paraId="09DB0B5C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2ED0C53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860" w:type="dxa"/>
            <w:noWrap/>
            <w:hideMark/>
          </w:tcPr>
          <w:p w14:paraId="1AFEACD0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36,67</w:t>
            </w:r>
          </w:p>
        </w:tc>
        <w:tc>
          <w:tcPr>
            <w:tcW w:w="1840" w:type="dxa"/>
            <w:noWrap/>
            <w:hideMark/>
          </w:tcPr>
          <w:p w14:paraId="3738672D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34,33</w:t>
            </w:r>
          </w:p>
        </w:tc>
      </w:tr>
      <w:tr w:rsidR="00A37469" w:rsidRPr="00A37469" w14:paraId="1AE5EC1C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334F6C04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1860" w:type="dxa"/>
            <w:noWrap/>
            <w:hideMark/>
          </w:tcPr>
          <w:p w14:paraId="08EF93A6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35,00</w:t>
            </w:r>
          </w:p>
        </w:tc>
        <w:tc>
          <w:tcPr>
            <w:tcW w:w="1840" w:type="dxa"/>
            <w:noWrap/>
            <w:hideMark/>
          </w:tcPr>
          <w:p w14:paraId="69FFF1A3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35,00</w:t>
            </w:r>
          </w:p>
        </w:tc>
      </w:tr>
      <w:tr w:rsidR="00A37469" w:rsidRPr="00A37469" w14:paraId="36B6290A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19FA540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1860" w:type="dxa"/>
            <w:noWrap/>
            <w:hideMark/>
          </w:tcPr>
          <w:p w14:paraId="649328C4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33,33</w:t>
            </w:r>
          </w:p>
        </w:tc>
        <w:tc>
          <w:tcPr>
            <w:tcW w:w="1840" w:type="dxa"/>
            <w:noWrap/>
            <w:hideMark/>
          </w:tcPr>
          <w:p w14:paraId="7C8FE0F6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35,67</w:t>
            </w:r>
          </w:p>
        </w:tc>
      </w:tr>
      <w:tr w:rsidR="00A37469" w:rsidRPr="00A37469" w14:paraId="34481DFE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05513F3A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1860" w:type="dxa"/>
            <w:noWrap/>
            <w:hideMark/>
          </w:tcPr>
          <w:p w14:paraId="18F33857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31,67</w:t>
            </w:r>
          </w:p>
        </w:tc>
        <w:tc>
          <w:tcPr>
            <w:tcW w:w="1840" w:type="dxa"/>
            <w:noWrap/>
            <w:hideMark/>
          </w:tcPr>
          <w:p w14:paraId="45C511C9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36,33</w:t>
            </w:r>
          </w:p>
        </w:tc>
      </w:tr>
      <w:tr w:rsidR="00A37469" w:rsidRPr="00A37469" w14:paraId="67FE65A3" w14:textId="77777777" w:rsidTr="00A37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4DB3682C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1860" w:type="dxa"/>
            <w:noWrap/>
            <w:hideMark/>
          </w:tcPr>
          <w:p w14:paraId="76B04416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30,00</w:t>
            </w:r>
          </w:p>
        </w:tc>
        <w:tc>
          <w:tcPr>
            <w:tcW w:w="1840" w:type="dxa"/>
            <w:noWrap/>
            <w:hideMark/>
          </w:tcPr>
          <w:p w14:paraId="6330F39B" w14:textId="77777777" w:rsidR="00A37469" w:rsidRPr="00A37469" w:rsidRDefault="00A37469" w:rsidP="00A374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37,00</w:t>
            </w:r>
          </w:p>
        </w:tc>
      </w:tr>
      <w:tr w:rsidR="00A37469" w:rsidRPr="00A37469" w14:paraId="055ECA62" w14:textId="77777777" w:rsidTr="00A3746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hideMark/>
          </w:tcPr>
          <w:p w14:paraId="258E005F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A37469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1860" w:type="dxa"/>
            <w:noWrap/>
            <w:hideMark/>
          </w:tcPr>
          <w:p w14:paraId="53B11467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28,33</w:t>
            </w:r>
          </w:p>
        </w:tc>
        <w:tc>
          <w:tcPr>
            <w:tcW w:w="1840" w:type="dxa"/>
            <w:noWrap/>
            <w:hideMark/>
          </w:tcPr>
          <w:p w14:paraId="4B688FBB" w14:textId="77777777" w:rsidR="00A37469" w:rsidRPr="00A37469" w:rsidRDefault="00A37469" w:rsidP="00A374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37,67</w:t>
            </w:r>
          </w:p>
        </w:tc>
      </w:tr>
    </w:tbl>
    <w:p w14:paraId="06763C99" w14:textId="717D59E4" w:rsidR="00A37469" w:rsidRDefault="00A37469" w:rsidP="00A37469">
      <w:pPr>
        <w:pStyle w:val="Ttulo2"/>
      </w:pPr>
      <w:r w:rsidRPr="00A3746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A1C272" wp14:editId="3D58E518">
            <wp:simplePos x="0" y="0"/>
            <wp:positionH relativeFrom="column">
              <wp:posOffset>3655060</wp:posOffset>
            </wp:positionH>
            <wp:positionV relativeFrom="paragraph">
              <wp:posOffset>313645</wp:posOffset>
            </wp:positionV>
            <wp:extent cx="2644200" cy="2844701"/>
            <wp:effectExtent l="0" t="0" r="0" b="635"/>
            <wp:wrapNone/>
            <wp:docPr id="8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200" cy="2844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Questão 3</w:t>
      </w:r>
    </w:p>
    <w:tbl>
      <w:tblPr>
        <w:tblW w:w="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37469" w:rsidRPr="00A37469" w14:paraId="334BE671" w14:textId="77777777" w:rsidTr="00A3746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70EC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 xml:space="preserve">pontos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E792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C413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A37469" w:rsidRPr="00A37469" w14:paraId="775EDB57" w14:textId="77777777" w:rsidTr="00A3746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5937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567E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EC81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A37469" w:rsidRPr="00A37469" w14:paraId="753A4AE5" w14:textId="77777777" w:rsidTr="00A3746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8794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ECB0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176C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37469" w:rsidRPr="00A37469" w14:paraId="5095CF02" w14:textId="77777777" w:rsidTr="00A3746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2A07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2BAE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8395" w14:textId="77777777" w:rsidR="00A37469" w:rsidRPr="00A37469" w:rsidRDefault="00A37469" w:rsidP="00A37469">
            <w:pPr>
              <w:jc w:val="center"/>
              <w:rPr>
                <w:rFonts w:ascii="Calibri" w:hAnsi="Calibri" w:cs="Calibri"/>
                <w:color w:val="000000"/>
              </w:rPr>
            </w:pPr>
            <w:r w:rsidRPr="00A37469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51270A1" w14:textId="551D28E3" w:rsidR="00A37469" w:rsidRDefault="00A37469" w:rsidP="00A37469">
      <w:r>
        <w:t>De acordo com a lei das funções ax</w:t>
      </w:r>
      <w:r>
        <w:rPr>
          <w:vertAlign w:val="superscript"/>
        </w:rPr>
        <w:t>2</w:t>
      </w:r>
      <w:r>
        <w:t>+bx+c:</w:t>
      </w:r>
    </w:p>
    <w:p w14:paraId="113F718B" w14:textId="1F77943A" w:rsidR="00A37469" w:rsidRPr="00A37469" w:rsidRDefault="00A37469" w:rsidP="00A374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c=3</m:t>
          </m:r>
        </m:oMath>
      </m:oMathPara>
    </w:p>
    <w:p w14:paraId="206635F8" w14:textId="74976C19" w:rsidR="00A37469" w:rsidRDefault="00A37469" w:rsidP="00A37469">
      <w:pPr>
        <w:rPr>
          <w:rFonts w:eastAsiaTheme="minorEastAsia"/>
        </w:rPr>
      </w:pPr>
      <w:r>
        <w:rPr>
          <w:rFonts w:eastAsiaTheme="minorEastAsia"/>
        </w:rPr>
        <w:t>Substituindo ponto 1</w:t>
      </w:r>
    </w:p>
    <w:p w14:paraId="0965C11F" w14:textId="07F90C75" w:rsidR="00A37469" w:rsidRPr="00405C25" w:rsidRDefault="00405C25" w:rsidP="00A374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+3</m:t>
          </m:r>
        </m:oMath>
      </m:oMathPara>
    </w:p>
    <w:p w14:paraId="785FA1A4" w14:textId="33F45F0D" w:rsidR="00405C25" w:rsidRPr="00405C25" w:rsidRDefault="00405C25" w:rsidP="00A374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a-b=-4</m:t>
          </m:r>
        </m:oMath>
      </m:oMathPara>
    </w:p>
    <w:p w14:paraId="5E7120D5" w14:textId="701AF92F" w:rsidR="00405C25" w:rsidRDefault="00252D6D" w:rsidP="00A374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0CE64" wp14:editId="67AC0FAF">
                <wp:simplePos x="0" y="0"/>
                <wp:positionH relativeFrom="column">
                  <wp:posOffset>3332313</wp:posOffset>
                </wp:positionH>
                <wp:positionV relativeFrom="paragraph">
                  <wp:posOffset>461426</wp:posOffset>
                </wp:positionV>
                <wp:extent cx="3366770" cy="2653259"/>
                <wp:effectExtent l="0" t="0" r="11430" b="1397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770" cy="2653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D809C" w14:textId="260E16A1" w:rsidR="00405C25" w:rsidRDefault="00405C25">
                            <w:r>
                              <w:t>Sistema:</w:t>
                            </w:r>
                          </w:p>
                          <w:p w14:paraId="2D986A51" w14:textId="77777777" w:rsidR="00405C25" w:rsidRPr="00405C25" w:rsidRDefault="00405C25" w:rsidP="00405C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a-b=-4</m:t>
                                </m:r>
                              </m:oMath>
                            </m:oMathPara>
                          </w:p>
                          <w:p w14:paraId="10FC8D02" w14:textId="77777777" w:rsidR="00405C25" w:rsidRPr="00405C25" w:rsidRDefault="00405C25" w:rsidP="00405C2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9a+3b=-3</m:t>
                                </m:r>
                              </m:oMath>
                            </m:oMathPara>
                          </w:p>
                          <w:p w14:paraId="0586E2C0" w14:textId="2EE9261E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a=b-4</m:t>
                              </m:r>
                            </m:oMath>
                          </w:p>
                          <w:p w14:paraId="41681175" w14:textId="507F1666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9*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+3b=-3</m:t>
                              </m:r>
                            </m:oMath>
                          </w:p>
                          <w:p w14:paraId="368B3400" w14:textId="397CDF76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9b-36+3b=-3</m:t>
                              </m:r>
                            </m:oMath>
                          </w:p>
                          <w:p w14:paraId="0695803F" w14:textId="34215DC7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12b=33</m:t>
                              </m:r>
                            </m:oMath>
                          </w:p>
                          <w:p w14:paraId="7F175F40" w14:textId="15F010BE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b=2,75</m:t>
                              </m:r>
                            </m:oMath>
                          </w:p>
                          <w:p w14:paraId="35BEFFDF" w14:textId="13BAF9AC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a-2,75=-4</m:t>
                              </m:r>
                            </m:oMath>
                          </w:p>
                          <w:p w14:paraId="0708F149" w14:textId="59F751AF" w:rsidR="00405C25" w:rsidRPr="00405C25" w:rsidRDefault="00405C25" w:rsidP="00405C2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a=1,25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CE64" id="Caixa de Texto 9" o:spid="_x0000_s1027" type="#_x0000_t202" style="position:absolute;margin-left:262.4pt;margin-top:36.35pt;width:265.1pt;height:208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" fillcolor="white [3201]" strokeweight=".5pt">
                <v:textbox>
                  <w:txbxContent>
                    <w:p w14:paraId="0B5D809C" w14:textId="260E16A1" w:rsidR="00405C25" w:rsidRDefault="00405C25">
                      <w:r>
                        <w:t>Sistema:</w:t>
                      </w:r>
                    </w:p>
                    <w:p w14:paraId="2D986A51" w14:textId="77777777" w:rsidR="00405C25" w:rsidRPr="00405C25" w:rsidRDefault="00405C25" w:rsidP="00405C25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a-b=-4</m:t>
                          </m:r>
                        </m:oMath>
                      </m:oMathPara>
                    </w:p>
                    <w:p w14:paraId="10FC8D02" w14:textId="77777777" w:rsidR="00405C25" w:rsidRPr="00405C25" w:rsidRDefault="00405C25" w:rsidP="00405C25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9a+3b=-3</m:t>
                          </m:r>
                        </m:oMath>
                      </m:oMathPara>
                    </w:p>
                    <w:p w14:paraId="0586E2C0" w14:textId="2EE9261E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a=b-4</m:t>
                        </m:r>
                      </m:oMath>
                    </w:p>
                    <w:p w14:paraId="41681175" w14:textId="507F1666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9*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+3b=-3</m:t>
                        </m:r>
                      </m:oMath>
                    </w:p>
                    <w:p w14:paraId="368B3400" w14:textId="397CDF76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9b-36+3b=-3</m:t>
                        </m:r>
                      </m:oMath>
                    </w:p>
                    <w:p w14:paraId="0695803F" w14:textId="34215DC7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12b=33</m:t>
                        </m:r>
                      </m:oMath>
                    </w:p>
                    <w:p w14:paraId="7F175F40" w14:textId="15F010BE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b=2,75</m:t>
                        </m:r>
                      </m:oMath>
                    </w:p>
                    <w:p w14:paraId="35BEFFDF" w14:textId="13BAF9AC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a-2,75=-4</m:t>
                        </m:r>
                      </m:oMath>
                    </w:p>
                    <w:p w14:paraId="0708F149" w14:textId="59F751AF" w:rsidR="00405C25" w:rsidRPr="00405C25" w:rsidRDefault="00405C25" w:rsidP="00405C25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a=1,25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405C25">
        <w:rPr>
          <w:rFonts w:eastAsiaTheme="minorEastAsia"/>
        </w:rPr>
        <w:t>Substituir o ponto 3</w:t>
      </w:r>
    </w:p>
    <w:p w14:paraId="6AFD3208" w14:textId="66007DB4" w:rsidR="00405C25" w:rsidRPr="00405C25" w:rsidRDefault="00405C25" w:rsidP="00405C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+3</m:t>
          </m:r>
        </m:oMath>
      </m:oMathPara>
    </w:p>
    <w:p w14:paraId="0E753F97" w14:textId="00057E52" w:rsidR="00405C25" w:rsidRPr="00405C25" w:rsidRDefault="00405C25" w:rsidP="00405C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9a+3b=-3</m:t>
          </m:r>
        </m:oMath>
      </m:oMathPara>
    </w:p>
    <w:p w14:paraId="6DCBB7CC" w14:textId="1F4F0933" w:rsidR="00405C25" w:rsidRDefault="00252D6D" w:rsidP="00405C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0B01C" wp14:editId="42F66A9C">
                <wp:simplePos x="0" y="0"/>
                <wp:positionH relativeFrom="column">
                  <wp:posOffset>3361545</wp:posOffset>
                </wp:positionH>
                <wp:positionV relativeFrom="paragraph">
                  <wp:posOffset>152244</wp:posOffset>
                </wp:positionV>
                <wp:extent cx="45719" cy="355798"/>
                <wp:effectExtent l="25400" t="0" r="18415" b="12700"/>
                <wp:wrapNone/>
                <wp:docPr id="16" name="Chave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79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FD6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6" o:spid="_x0000_s1026" type="#_x0000_t87" style="position:absolute;margin-left:264.7pt;margin-top:12pt;width:3.6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" adj="231" strokecolor="#0072c6 [3204]" strokeweight=".5pt">
                <v:stroke joinstyle="miter"/>
              </v:shape>
            </w:pict>
          </mc:Fallback>
        </mc:AlternateContent>
      </w:r>
      <w:r w:rsidR="00405C25">
        <w:rPr>
          <w:rFonts w:eastAsiaTheme="minorEastAsia"/>
        </w:rPr>
        <w:t>Equação do gráfico:</w:t>
      </w:r>
    </w:p>
    <w:p w14:paraId="054F9C16" w14:textId="480D0099" w:rsidR="00405C25" w:rsidRPr="00512BE9" w:rsidRDefault="00405C25" w:rsidP="00405C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y=1,25*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+2,75*b+3</m:t>
          </m:r>
        </m:oMath>
      </m:oMathPara>
    </w:p>
    <w:p w14:paraId="35DCC014" w14:textId="70C19894" w:rsidR="00512BE9" w:rsidRDefault="00512BE9" w:rsidP="00405C25">
      <w:pPr>
        <w:rPr>
          <w:rFonts w:eastAsiaTheme="minorEastAsia"/>
        </w:rPr>
      </w:pPr>
    </w:p>
    <w:p w14:paraId="4E075363" w14:textId="0A16CCEB" w:rsidR="00512BE9" w:rsidRDefault="00512BE9" w:rsidP="00405C25">
      <w:pPr>
        <w:rPr>
          <w:rFonts w:eastAsiaTheme="minorEastAsia"/>
        </w:rPr>
      </w:pPr>
    </w:p>
    <w:p w14:paraId="27BFFF95" w14:textId="0BBCB10D" w:rsidR="00512BE9" w:rsidRDefault="00512BE9" w:rsidP="00405C25">
      <w:pPr>
        <w:rPr>
          <w:rFonts w:eastAsiaTheme="minorEastAsia"/>
        </w:rPr>
      </w:pPr>
    </w:p>
    <w:p w14:paraId="60E102DB" w14:textId="3337822C" w:rsidR="00512BE9" w:rsidRDefault="00512BE9" w:rsidP="00405C25">
      <w:pPr>
        <w:rPr>
          <w:rFonts w:eastAsiaTheme="minorEastAsia"/>
        </w:rPr>
      </w:pPr>
    </w:p>
    <w:p w14:paraId="73899A10" w14:textId="163ACC09" w:rsidR="00512BE9" w:rsidRDefault="00512BE9" w:rsidP="00405C25">
      <w:pPr>
        <w:rPr>
          <w:rFonts w:eastAsiaTheme="minorEastAsia"/>
        </w:rPr>
      </w:pPr>
    </w:p>
    <w:p w14:paraId="68B23089" w14:textId="16FCEB9D" w:rsidR="00390B7D" w:rsidRDefault="00390B7D" w:rsidP="00405C25">
      <w:pPr>
        <w:rPr>
          <w:rFonts w:eastAsiaTheme="minorEastAsia"/>
        </w:rPr>
      </w:pPr>
    </w:p>
    <w:p w14:paraId="7FE79277" w14:textId="71EAD46A" w:rsidR="00390B7D" w:rsidRDefault="00390B7D" w:rsidP="00405C25">
      <w:pPr>
        <w:rPr>
          <w:rFonts w:eastAsiaTheme="minorEastAsia"/>
        </w:rPr>
      </w:pPr>
    </w:p>
    <w:p w14:paraId="58E3EA01" w14:textId="3A95202D" w:rsidR="00390B7D" w:rsidRDefault="00390B7D" w:rsidP="00405C25">
      <w:pPr>
        <w:rPr>
          <w:rFonts w:eastAsiaTheme="minorEastAsia"/>
        </w:rPr>
      </w:pPr>
    </w:p>
    <w:p w14:paraId="060022D6" w14:textId="4E451FF7" w:rsidR="00390B7D" w:rsidRDefault="00390B7D" w:rsidP="00405C25">
      <w:pPr>
        <w:rPr>
          <w:rFonts w:eastAsiaTheme="minorEastAsia"/>
        </w:rPr>
      </w:pPr>
    </w:p>
    <w:p w14:paraId="4CE837B9" w14:textId="03AE8AC1" w:rsidR="00390B7D" w:rsidRDefault="00390B7D" w:rsidP="00405C25">
      <w:pPr>
        <w:rPr>
          <w:rFonts w:eastAsiaTheme="minorEastAsia"/>
        </w:rPr>
      </w:pPr>
    </w:p>
    <w:p w14:paraId="5A0DB9B8" w14:textId="5B9ABD1B" w:rsidR="00390B7D" w:rsidRDefault="00390B7D" w:rsidP="00405C25">
      <w:pPr>
        <w:rPr>
          <w:rFonts w:eastAsiaTheme="minorEastAsia"/>
        </w:rPr>
      </w:pPr>
    </w:p>
    <w:p w14:paraId="5A5598E9" w14:textId="20D81643" w:rsidR="00390B7D" w:rsidRDefault="00390B7D" w:rsidP="00405C25">
      <w:pPr>
        <w:rPr>
          <w:rFonts w:eastAsiaTheme="minorEastAsia"/>
        </w:rPr>
      </w:pPr>
    </w:p>
    <w:p w14:paraId="1CDAC63C" w14:textId="0FF3A0A0" w:rsidR="00390B7D" w:rsidRDefault="00390B7D" w:rsidP="00405C25">
      <w:pPr>
        <w:rPr>
          <w:rFonts w:eastAsiaTheme="minorEastAsia"/>
        </w:rPr>
      </w:pPr>
    </w:p>
    <w:p w14:paraId="1065CFC7" w14:textId="2CE0BADE" w:rsidR="00390B7D" w:rsidRDefault="00390B7D" w:rsidP="00405C25">
      <w:pPr>
        <w:rPr>
          <w:rFonts w:eastAsiaTheme="minorEastAsia"/>
        </w:rPr>
      </w:pPr>
    </w:p>
    <w:p w14:paraId="446DAB9E" w14:textId="3E5DA57D" w:rsidR="00390B7D" w:rsidRDefault="00390B7D" w:rsidP="00405C25">
      <w:pPr>
        <w:rPr>
          <w:rFonts w:eastAsiaTheme="minorEastAsia"/>
        </w:rPr>
      </w:pPr>
    </w:p>
    <w:p w14:paraId="29A28520" w14:textId="5AD9F8DC" w:rsidR="00390B7D" w:rsidRDefault="00390B7D" w:rsidP="00405C25">
      <w:pPr>
        <w:rPr>
          <w:rFonts w:eastAsiaTheme="minorEastAsia"/>
        </w:rPr>
      </w:pPr>
    </w:p>
    <w:p w14:paraId="772D00C3" w14:textId="148327D0" w:rsidR="00390B7D" w:rsidRDefault="00390B7D" w:rsidP="00405C25">
      <w:pPr>
        <w:rPr>
          <w:rFonts w:eastAsiaTheme="minorEastAsia"/>
        </w:rPr>
      </w:pPr>
    </w:p>
    <w:p w14:paraId="069B0A7E" w14:textId="04EE3288" w:rsidR="00390B7D" w:rsidRDefault="00390B7D" w:rsidP="00405C25">
      <w:pPr>
        <w:rPr>
          <w:rFonts w:eastAsiaTheme="minorEastAsia"/>
        </w:rPr>
      </w:pPr>
    </w:p>
    <w:p w14:paraId="41154C12" w14:textId="69141F03" w:rsidR="00390B7D" w:rsidRDefault="00390B7D" w:rsidP="00405C25">
      <w:pPr>
        <w:rPr>
          <w:rFonts w:eastAsiaTheme="minorEastAsia"/>
        </w:rPr>
      </w:pPr>
    </w:p>
    <w:p w14:paraId="43F69313" w14:textId="657529B3" w:rsidR="00390B7D" w:rsidRDefault="00390B7D" w:rsidP="00405C25">
      <w:pPr>
        <w:rPr>
          <w:rFonts w:eastAsiaTheme="minorEastAsia"/>
        </w:rPr>
      </w:pPr>
    </w:p>
    <w:p w14:paraId="5ACDA426" w14:textId="1E1F23C4" w:rsidR="00390B7D" w:rsidRDefault="00390B7D" w:rsidP="00405C25">
      <w:pPr>
        <w:rPr>
          <w:rFonts w:eastAsiaTheme="minorEastAsia"/>
        </w:rPr>
      </w:pPr>
    </w:p>
    <w:p w14:paraId="2BABE780" w14:textId="7CDCF668" w:rsidR="00390B7D" w:rsidRDefault="00390B7D" w:rsidP="00405C25">
      <w:pPr>
        <w:rPr>
          <w:rFonts w:eastAsiaTheme="minorEastAsia"/>
        </w:rPr>
      </w:pPr>
    </w:p>
    <w:p w14:paraId="43E5FCFA" w14:textId="6926CCC6" w:rsidR="00390B7D" w:rsidRDefault="00390B7D" w:rsidP="00405C25">
      <w:pPr>
        <w:rPr>
          <w:rFonts w:eastAsiaTheme="minorEastAsia"/>
        </w:rPr>
      </w:pPr>
    </w:p>
    <w:p w14:paraId="108AAC7D" w14:textId="3307E1BF" w:rsidR="00390B7D" w:rsidRDefault="00390B7D" w:rsidP="00405C25">
      <w:pPr>
        <w:rPr>
          <w:rFonts w:eastAsiaTheme="minorEastAsia"/>
        </w:rPr>
      </w:pPr>
    </w:p>
    <w:p w14:paraId="506C27EA" w14:textId="60441971" w:rsidR="00390B7D" w:rsidRDefault="00390B7D" w:rsidP="00405C25">
      <w:pPr>
        <w:rPr>
          <w:rFonts w:eastAsiaTheme="minorEastAsia"/>
        </w:rPr>
      </w:pPr>
    </w:p>
    <w:p w14:paraId="2F90F14C" w14:textId="6685C401" w:rsidR="00390B7D" w:rsidRDefault="00390B7D" w:rsidP="00405C25">
      <w:pPr>
        <w:rPr>
          <w:rFonts w:eastAsiaTheme="minorEastAsia"/>
        </w:rPr>
      </w:pPr>
    </w:p>
    <w:p w14:paraId="34BD3A92" w14:textId="5A7CD592" w:rsidR="00390B7D" w:rsidRDefault="00390B7D" w:rsidP="00405C25">
      <w:pPr>
        <w:rPr>
          <w:rFonts w:eastAsiaTheme="minorEastAsia"/>
        </w:rPr>
      </w:pPr>
    </w:p>
    <w:p w14:paraId="021A166A" w14:textId="77777777" w:rsidR="00390B7D" w:rsidRDefault="00390B7D" w:rsidP="00405C25">
      <w:pPr>
        <w:rPr>
          <w:rFonts w:eastAsiaTheme="minorEastAsia"/>
        </w:rPr>
      </w:pPr>
    </w:p>
    <w:p w14:paraId="6B043487" w14:textId="1B600E8A" w:rsidR="00512BE9" w:rsidRDefault="00512BE9" w:rsidP="00405C25">
      <w:pPr>
        <w:rPr>
          <w:rFonts w:eastAsiaTheme="minorEastAsia"/>
        </w:rPr>
      </w:pPr>
    </w:p>
    <w:p w14:paraId="4F1A8DF0" w14:textId="190E103F" w:rsidR="00512BE9" w:rsidRDefault="00512BE9" w:rsidP="00512BE9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questão 4</w:t>
      </w:r>
    </w:p>
    <w:p w14:paraId="61112422" w14:textId="31B3DA74" w:rsidR="00512BE9" w:rsidRPr="00512BE9" w:rsidRDefault="00512BE9" w:rsidP="00512BE9">
      <w:pPr>
        <w:pStyle w:val="NormalWeb"/>
        <w:rPr>
          <w:rFonts w:ascii="CambriaMath" w:hAnsi="CambriaMath"/>
          <w:position w:val="8"/>
          <w:sz w:val="18"/>
          <w:szCs w:val="18"/>
          <w:vertAlign w:val="subscript"/>
        </w:rPr>
      </w:pPr>
      <w:r>
        <w:rPr>
          <w:rFonts w:ascii="Cambria Math" w:hAnsi="Cambria Math" w:cs="Cambria Math"/>
        </w:rPr>
        <w:t>Soja =&gt; 𝑃</w:t>
      </w:r>
      <w:r>
        <w:rPr>
          <w:rFonts w:ascii="Cambria Math" w:hAnsi="Cambria Math" w:cs="Cambria Math"/>
          <w:position w:val="-4"/>
          <w:sz w:val="18"/>
          <w:szCs w:val="18"/>
        </w:rPr>
        <w:t>𝑠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mbriaMath" w:hAnsi="CambriaMath"/>
        </w:rPr>
        <w:t>= 500 + 40</w:t>
      </w:r>
      <w:r>
        <w:rPr>
          <w:rFonts w:ascii="Cambria Math" w:hAnsi="Cambria Math" w:cs="Cambria Math"/>
        </w:rPr>
        <w:t>𝑞</w:t>
      </w:r>
      <w:r>
        <w:rPr>
          <w:rFonts w:ascii="CambriaMath" w:hAnsi="CambriaMath"/>
        </w:rPr>
        <w:t xml:space="preserve"> − </w:t>
      </w:r>
      <w:r>
        <w:rPr>
          <w:rFonts w:ascii="Cambria Math" w:hAnsi="Cambria Math" w:cs="Cambria Math"/>
        </w:rPr>
        <w:t>𝑞</w:t>
      </w:r>
      <w:r>
        <w:rPr>
          <w:rFonts w:ascii="CambriaMath" w:hAnsi="CambriaMath"/>
          <w:position w:val="8"/>
          <w:sz w:val="18"/>
          <w:szCs w:val="18"/>
        </w:rPr>
        <w:t>2</w:t>
      </w:r>
    </w:p>
    <w:p w14:paraId="5D2B687A" w14:textId="0BD82357" w:rsidR="00512BE9" w:rsidRDefault="00512BE9" w:rsidP="00512BE9">
      <w:pPr>
        <w:pStyle w:val="NormalWeb"/>
      </w:pPr>
      <w:r>
        <w:rPr>
          <w:rFonts w:ascii="Cambria Math" w:hAnsi="Cambria Math" w:cs="Cambria Math"/>
        </w:rPr>
        <w:t>Milho =&gt; 𝑃</w:t>
      </w:r>
      <w:r>
        <w:rPr>
          <w:rFonts w:ascii="Cambria Math" w:hAnsi="Cambria Math" w:cs="Cambria Math"/>
          <w:position w:val="-4"/>
          <w:sz w:val="18"/>
          <w:szCs w:val="18"/>
        </w:rPr>
        <w:t>𝑚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mbriaMath" w:hAnsi="CambriaMath"/>
        </w:rPr>
        <w:t>= 144 + 32</w:t>
      </w:r>
      <w:r>
        <w:rPr>
          <w:rFonts w:ascii="Cambria Math" w:hAnsi="Cambria Math" w:cs="Cambria Math"/>
        </w:rPr>
        <w:t>𝑞</w:t>
      </w:r>
      <w:r>
        <w:rPr>
          <w:rFonts w:ascii="CambriaMath" w:hAnsi="CambriaMath"/>
        </w:rPr>
        <w:t xml:space="preserve"> − </w:t>
      </w:r>
      <w:r>
        <w:rPr>
          <w:rFonts w:ascii="Cambria Math" w:hAnsi="Cambria Math" w:cs="Cambria Math"/>
        </w:rPr>
        <w:t>𝑞</w:t>
      </w:r>
      <w:r>
        <w:rPr>
          <w:rFonts w:ascii="CambriaMath" w:hAnsi="CambriaMath"/>
          <w:position w:val="8"/>
          <w:sz w:val="18"/>
          <w:szCs w:val="18"/>
        </w:rPr>
        <w:t xml:space="preserve">2 </w:t>
      </w:r>
    </w:p>
    <w:p w14:paraId="7DD06817" w14:textId="76E6C325" w:rsidR="00512BE9" w:rsidRDefault="00512BE9" w:rsidP="00512BE9">
      <w:pPr>
        <w:pStyle w:val="NormalWeb"/>
      </w:pPr>
      <w:r>
        <w:t>Sistema de equações para maximização</w:t>
      </w:r>
      <w:r w:rsidR="00F82749">
        <w:rPr>
          <w:noProof/>
        </w:rPr>
        <w:drawing>
          <wp:inline distT="0" distB="0" distL="0" distR="0" wp14:anchorId="33D68B61" wp14:editId="7A6E5CB0">
            <wp:extent cx="6280785" cy="2192630"/>
            <wp:effectExtent l="0" t="0" r="18415" b="1778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C787A44-939F-7B44-A702-13FCDCEAF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2B45B86" w14:textId="725353B8" w:rsidR="00390B7D" w:rsidRDefault="00F82749" w:rsidP="00512BE9">
      <w:pPr>
        <w:pStyle w:val="NormalWeb"/>
      </w:pPr>
      <w:r>
        <w:rPr>
          <w:noProof/>
        </w:rPr>
        <w:drawing>
          <wp:inline distT="0" distB="0" distL="0" distR="0" wp14:anchorId="05E67B58" wp14:editId="21A4888F">
            <wp:extent cx="6280785" cy="2257586"/>
            <wp:effectExtent l="0" t="0" r="18415" b="158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198BAEF-AE74-D141-8379-CC6BC631B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8A7FFF5" w14:textId="13143288" w:rsidR="00512BE9" w:rsidRDefault="00512BE9" w:rsidP="00512BE9">
      <w:pPr>
        <w:pStyle w:val="NormalWeb"/>
        <w:numPr>
          <w:ilvl w:val="0"/>
          <w:numId w:val="11"/>
        </w:numPr>
      </w:pPr>
      <w:r>
        <w:t>Se q=0 temos:</w:t>
      </w:r>
    </w:p>
    <w:p w14:paraId="4FDB623E" w14:textId="5C3AD36A" w:rsidR="00512BE9" w:rsidRDefault="00512BE9" w:rsidP="00512BE9">
      <w:pPr>
        <w:pStyle w:val="NormalWeb"/>
      </w:pPr>
      <w:proofErr w:type="spellStart"/>
      <w:r>
        <w:t>P</w:t>
      </w:r>
      <w:r>
        <w:rPr>
          <w:vertAlign w:val="subscript"/>
        </w:rPr>
        <w:t>s</w:t>
      </w:r>
      <w:proofErr w:type="spellEnd"/>
      <w:r>
        <w:t xml:space="preserve">=500 || </w:t>
      </w:r>
      <w:proofErr w:type="spellStart"/>
      <w:r>
        <w:t>P</w:t>
      </w:r>
      <w:r>
        <w:rPr>
          <w:vertAlign w:val="subscript"/>
        </w:rPr>
        <w:t>m</w:t>
      </w:r>
      <w:proofErr w:type="spellEnd"/>
      <w:r>
        <w:t>=144, para soja a produção máxima é de 500 toneladas e milho 144 toneladas.</w:t>
      </w:r>
    </w:p>
    <w:p w14:paraId="57CD7255" w14:textId="0F4EB8FE" w:rsidR="00512BE9" w:rsidRDefault="00F82749" w:rsidP="00512BE9">
      <w:pPr>
        <w:pStyle w:val="NormalWeb"/>
        <w:numPr>
          <w:ilvl w:val="0"/>
          <w:numId w:val="11"/>
        </w:numPr>
      </w:pPr>
      <w:r>
        <w:t xml:space="preserve">Para </w:t>
      </w:r>
      <w:proofErr w:type="spellStart"/>
      <w:r>
        <w:t>Ps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, q=20 || para </w:t>
      </w:r>
      <w:proofErr w:type="spellStart"/>
      <w:r>
        <w:t>Pm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q=16</w:t>
      </w:r>
    </w:p>
    <w:p w14:paraId="5A1BAEEE" w14:textId="375953CC" w:rsidR="00F82749" w:rsidRDefault="00F82749" w:rsidP="00512BE9">
      <w:pPr>
        <w:pStyle w:val="NormalWeb"/>
        <w:numPr>
          <w:ilvl w:val="0"/>
          <w:numId w:val="11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900 || </w:t>
      </w:r>
      <w:proofErr w:type="spellStart"/>
      <w:r>
        <w:t>Pm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400</w:t>
      </w:r>
    </w:p>
    <w:p w14:paraId="78F093C5" w14:textId="35C0946F" w:rsidR="00F82749" w:rsidRDefault="00F82749" w:rsidP="00512BE9">
      <w:pPr>
        <w:pStyle w:val="NormalWeb"/>
        <w:numPr>
          <w:ilvl w:val="0"/>
          <w:numId w:val="11"/>
        </w:numPr>
      </w:pPr>
      <w:r>
        <w:t xml:space="preserve">Sim, para </w:t>
      </w:r>
      <w:proofErr w:type="spellStart"/>
      <w:r>
        <w:t>Ps</w:t>
      </w:r>
      <w:proofErr w:type="spellEnd"/>
      <w:r>
        <w:t xml:space="preserve"> quando q </w:t>
      </w:r>
      <m:oMath>
        <m:r>
          <w:rPr>
            <w:rFonts w:ascii="Cambria Math" w:hAnsi="Cambria Math"/>
          </w:rPr>
          <m:t>≥</m:t>
        </m:r>
      </m:oMath>
      <w:r>
        <w:t xml:space="preserve"> 5</w:t>
      </w:r>
      <w:r w:rsidR="000765D8">
        <w:t>0</w:t>
      </w:r>
      <w:r>
        <w:t xml:space="preserve"> </w:t>
      </w:r>
      <w:proofErr w:type="spellStart"/>
      <w:r w:rsidR="000765D8">
        <w:t>P</w:t>
      </w:r>
      <w:r>
        <w:t>s</w:t>
      </w:r>
      <w:proofErr w:type="spellEnd"/>
      <w:r w:rsidR="000765D8">
        <w:t>,</w:t>
      </w:r>
      <w:r>
        <w:t xml:space="preserve"> </w:t>
      </w:r>
      <w:r w:rsidR="000765D8">
        <w:t>zero (para especificamente 51 q=-61)</w:t>
      </w:r>
    </w:p>
    <w:p w14:paraId="31E03D00" w14:textId="64E12093" w:rsidR="000765D8" w:rsidRDefault="000765D8" w:rsidP="000765D8">
      <w:pPr>
        <w:pStyle w:val="NormalWeb"/>
        <w:ind w:left="720"/>
      </w:pPr>
      <w:r>
        <w:t xml:space="preserve">Para </w:t>
      </w:r>
      <w:proofErr w:type="spellStart"/>
      <w:r>
        <w:t>Pm</w:t>
      </w:r>
      <w:proofErr w:type="spellEnd"/>
      <w:r>
        <w:t xml:space="preserve"> quando </w:t>
      </w:r>
      <m:oMath>
        <m:r>
          <w:rPr>
            <w:rFonts w:ascii="Cambria Math" w:hAnsi="Cambria Math"/>
          </w:rPr>
          <m:t>≥</m:t>
        </m:r>
      </m:oMath>
      <w:r>
        <w:t xml:space="preserve"> 36, </w:t>
      </w:r>
      <w:proofErr w:type="spellStart"/>
      <w:r>
        <w:t>Pm</w:t>
      </w:r>
      <w:proofErr w:type="spellEnd"/>
      <w:r>
        <w:t xml:space="preserve"> zero (37, q=-41)</w:t>
      </w:r>
    </w:p>
    <w:p w14:paraId="45E9DF89" w14:textId="44C6D34D" w:rsidR="00C30CA8" w:rsidRDefault="000765D8" w:rsidP="000765D8">
      <w:pPr>
        <w:pStyle w:val="NormalWeb"/>
        <w:numPr>
          <w:ilvl w:val="0"/>
          <w:numId w:val="11"/>
        </w:numPr>
      </w:pPr>
      <w:r>
        <w:t xml:space="preserve">Para </w:t>
      </w:r>
      <w:proofErr w:type="spellStart"/>
      <w:r>
        <w:t>Ps</w:t>
      </w:r>
      <w:proofErr w:type="spellEnd"/>
      <w:r>
        <w:t xml:space="preserve">  </w:t>
      </w:r>
      <m:oMath>
        <m:r>
          <w:rPr>
            <w:rFonts w:ascii="Cambria Math" w:hAnsi="Cambria Math"/>
          </w:rPr>
          <m:t xml:space="preserve">0&lt;q&lt;50 </m:t>
        </m:r>
      </m:oMath>
      <w:r>
        <w:t xml:space="preserve">|| </w:t>
      </w:r>
      <w:proofErr w:type="spellStart"/>
      <w:r>
        <w:t>Pm</w:t>
      </w:r>
      <w:proofErr w:type="spellEnd"/>
      <w:r>
        <w:t xml:space="preserve"> </w:t>
      </w:r>
      <m:oMath>
        <m:r>
          <w:rPr>
            <w:rFonts w:ascii="Cambria Math" w:hAnsi="Cambria Math"/>
          </w:rPr>
          <m:t>0&lt;q&lt;36</m:t>
        </m:r>
      </m:oMath>
    </w:p>
    <w:p w14:paraId="4AB3472E" w14:textId="2A71A30A" w:rsidR="00C30CA8" w:rsidRDefault="00C30CA8" w:rsidP="00AA4465">
      <w:pPr>
        <w:pStyle w:val="Ttulo2"/>
      </w:pPr>
      <w:r>
        <w:br w:type="page"/>
      </w:r>
      <w:r w:rsidR="00AA4465">
        <w:lastRenderedPageBreak/>
        <w:t>questão 5</w:t>
      </w:r>
    </w:p>
    <w:p w14:paraId="64888CCC" w14:textId="658E69F7" w:rsidR="00AA4465" w:rsidRDefault="00AA4465" w:rsidP="005C20D9">
      <w:pPr>
        <w:jc w:val="center"/>
        <w:rPr>
          <w:rFonts w:eastAsiaTheme="majorEastAsia"/>
          <w:lang w:eastAsia="ja-JP" w:bidi="pt-PT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351"/>
        <w:gridCol w:w="345"/>
        <w:gridCol w:w="1454"/>
        <w:gridCol w:w="914"/>
        <w:gridCol w:w="909"/>
        <w:gridCol w:w="892"/>
        <w:gridCol w:w="1406"/>
        <w:gridCol w:w="890"/>
        <w:gridCol w:w="885"/>
        <w:gridCol w:w="866"/>
      </w:tblGrid>
      <w:tr w:rsidR="005C20D9" w14:paraId="0A774FEE" w14:textId="77777777" w:rsidTr="005C20D9">
        <w:trPr>
          <w:trHeight w:val="320"/>
        </w:trPr>
        <w:tc>
          <w:tcPr>
            <w:tcW w:w="92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F009" w14:textId="77777777" w:rsidR="005C20D9" w:rsidRDefault="005C20D9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Tabela  Verdade</w:t>
            </w:r>
            <w:proofErr w:type="gramEnd"/>
          </w:p>
        </w:tc>
      </w:tr>
      <w:tr w:rsidR="005C20D9" w14:paraId="5F5487AD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421BF4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A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93725D9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B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B3D73E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C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5551E19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A^B^C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D705DE1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A^B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ACE4E70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A^C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7A40664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B^C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A95ECCA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proofErr w:type="spellStart"/>
            <w:r>
              <w:rPr>
                <w:rFonts w:ascii="Calibri" w:hAnsi="Calibri" w:cs="Calibri"/>
                <w:color w:val="9C5700"/>
              </w:rPr>
              <w:t>AvBvC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A9DFA5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proofErr w:type="spellStart"/>
            <w:r>
              <w:rPr>
                <w:rFonts w:ascii="Calibri" w:hAnsi="Calibri" w:cs="Calibri"/>
                <w:color w:val="9C5700"/>
              </w:rPr>
              <w:t>AvB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3F583C0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proofErr w:type="spellStart"/>
            <w:r>
              <w:rPr>
                <w:rFonts w:ascii="Calibri" w:hAnsi="Calibri" w:cs="Calibri"/>
                <w:color w:val="9C5700"/>
              </w:rPr>
              <w:t>AvC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CC292E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proofErr w:type="spellStart"/>
            <w:r>
              <w:rPr>
                <w:rFonts w:ascii="Calibri" w:hAnsi="Calibri" w:cs="Calibri"/>
                <w:color w:val="9C5700"/>
              </w:rPr>
              <w:t>BvC</w:t>
            </w:r>
            <w:proofErr w:type="spellEnd"/>
          </w:p>
        </w:tc>
      </w:tr>
      <w:tr w:rsidR="005C20D9" w14:paraId="1DC10A13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E5DA01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E93041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ED09EC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0A29A8B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90FB16C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A16376E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1593D79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797FB8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989F0A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61A2EC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5808026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</w:tr>
      <w:tr w:rsidR="005C20D9" w14:paraId="69D55868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AC2D55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53D2B9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C7C990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f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A8C88A8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636BBA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D28781D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f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94DD8E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f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E047571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C1A3668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A6231F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9E5952" w14:textId="77777777" w:rsidR="005C20D9" w:rsidRPr="005C20D9" w:rsidRDefault="005C20D9">
            <w:pPr>
              <w:jc w:val="center"/>
              <w:rPr>
                <w:rFonts w:ascii="Calibri" w:hAnsi="Calibri" w:cs="Calibri"/>
                <w:color w:val="FF0000"/>
              </w:rPr>
            </w:pPr>
            <w:r w:rsidRPr="005C20D9">
              <w:rPr>
                <w:rFonts w:ascii="Calibri" w:hAnsi="Calibri" w:cs="Calibri"/>
                <w:color w:val="FF0000"/>
              </w:rPr>
              <w:t>v</w:t>
            </w:r>
          </w:p>
        </w:tc>
      </w:tr>
      <w:tr w:rsidR="005C20D9" w14:paraId="6D6AA198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8AD81C5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58434C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1AA78F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59AD09F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F423C07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05B156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70ED15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B442B5A" w14:textId="77777777" w:rsidR="005C20D9" w:rsidRDefault="005C20D9" w:rsidP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3FE4BF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377769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9ECD315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</w:tr>
      <w:tr w:rsidR="005C20D9" w14:paraId="13207A94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C643AC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71EF647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9DABEA2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D0399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A3D856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532D74B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A7A3827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DC91D30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7719F4A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CF8C69B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EE7F14A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</w:tr>
      <w:tr w:rsidR="005C20D9" w14:paraId="657DDE37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0B394F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9A278B9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FE0FB2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5AD0C3D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ABB3B33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BDB18D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F5435E3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CA41A35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8E4DCD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44B96B3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2E13A14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</w:tr>
      <w:tr w:rsidR="005C20D9" w14:paraId="0CA3686D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C2D2BA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1AEEE1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4B0841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v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A886946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E3B7D18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B3AD350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AC99CD8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393032E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9EDC72A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1FE6CBA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89DE69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</w:tr>
      <w:tr w:rsidR="005C20D9" w14:paraId="3142B0BA" w14:textId="77777777" w:rsidTr="005C20D9">
        <w:trPr>
          <w:trHeight w:val="32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E9DAF6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820680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405583" w14:textId="77777777" w:rsidR="005C20D9" w:rsidRDefault="005C20D9">
            <w:pPr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f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F1D438E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0B56492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9E0018B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v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1A7F66E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3A5B7FE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089E6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F073BB6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38A71F6" w14:textId="77777777" w:rsidR="005C20D9" w:rsidRDefault="005C20D9">
            <w:pPr>
              <w:jc w:val="center"/>
              <w:rPr>
                <w:rFonts w:ascii="Calibri" w:hAnsi="Calibri" w:cs="Calibri"/>
                <w:color w:val="9C5700"/>
              </w:rPr>
            </w:pPr>
            <w:r>
              <w:rPr>
                <w:rFonts w:ascii="Calibri" w:hAnsi="Calibri" w:cs="Calibri"/>
                <w:color w:val="9C5700"/>
              </w:rPr>
              <w:t>f</w:t>
            </w:r>
          </w:p>
        </w:tc>
      </w:tr>
    </w:tbl>
    <w:p w14:paraId="23840C3D" w14:textId="1BD63C08" w:rsidR="00AA4465" w:rsidRDefault="00AA4465" w:rsidP="00AA4465">
      <w:pPr>
        <w:rPr>
          <w:rFonts w:eastAsiaTheme="majorEastAsia"/>
          <w:lang w:eastAsia="ja-JP" w:bidi="pt-PT"/>
        </w:rPr>
      </w:pPr>
    </w:p>
    <w:p w14:paraId="7D38A84F" w14:textId="6BD99BCC" w:rsidR="005C20D9" w:rsidRPr="005C20D9" w:rsidRDefault="005C20D9" w:rsidP="005C20D9">
      <w:pPr>
        <w:pStyle w:val="NormalWeb"/>
      </w:pPr>
      <w:r>
        <w:rPr>
          <w:rFonts w:eastAsiaTheme="majorEastAsia"/>
          <w:lang w:eastAsia="ja-JP" w:bidi="pt-PT"/>
        </w:rPr>
        <w:t xml:space="preserve">Para a frase: </w:t>
      </w:r>
      <w:r w:rsidRPr="005C20D9">
        <w:rPr>
          <w:rFonts w:ascii="TimesNewRomanPSMT" w:hAnsi="TimesNewRomanPSMT"/>
        </w:rPr>
        <w:t xml:space="preserve">“Se Alfredo é </w:t>
      </w:r>
      <w:r w:rsidR="00390B7D" w:rsidRPr="005C20D9">
        <w:rPr>
          <w:rFonts w:ascii="TimesNewRomanPSMT" w:hAnsi="TimesNewRomanPSMT"/>
        </w:rPr>
        <w:t>bancário</w:t>
      </w:r>
      <w:r w:rsidRPr="005C20D9">
        <w:rPr>
          <w:rFonts w:ascii="TimesNewRomanPSMT" w:hAnsi="TimesNewRomanPSMT"/>
        </w:rPr>
        <w:t xml:space="preserve"> e Maria </w:t>
      </w:r>
      <w:r w:rsidR="00390B7D" w:rsidRPr="005C20D9">
        <w:rPr>
          <w:rFonts w:ascii="TimesNewRomanPSMT" w:hAnsi="TimesNewRomanPSMT"/>
        </w:rPr>
        <w:t>não</w:t>
      </w:r>
      <w:r w:rsidRPr="005C20D9">
        <w:rPr>
          <w:rFonts w:ascii="TimesNewRomanPSMT" w:hAnsi="TimesNewRomanPSMT"/>
        </w:rPr>
        <w:t xml:space="preserve"> é comerciante, </w:t>
      </w:r>
      <w:r w:rsidR="00390B7D" w:rsidRPr="005C20D9">
        <w:rPr>
          <w:rFonts w:ascii="TimesNewRomanPSMT" w:hAnsi="TimesNewRomanPSMT"/>
        </w:rPr>
        <w:t>então</w:t>
      </w:r>
      <w:r w:rsidRPr="005C20D9">
        <w:rPr>
          <w:rFonts w:ascii="TimesNewRomanPSMT" w:hAnsi="TimesNewRomanPSMT"/>
        </w:rPr>
        <w:t xml:space="preserve"> Luiz é administrador</w:t>
      </w:r>
      <w:proofErr w:type="gramStart"/>
      <w:r w:rsidRPr="005C20D9">
        <w:rPr>
          <w:rFonts w:ascii="TimesNewRomanPSMT" w:hAnsi="TimesNewRomanPSMT"/>
        </w:rPr>
        <w:t>. ”</w:t>
      </w:r>
      <w:proofErr w:type="gramEnd"/>
      <w:r w:rsidRPr="005C20D9">
        <w:rPr>
          <w:rFonts w:ascii="TimesNewRomanPSMT" w:hAnsi="TimesNewRomanPSMT"/>
        </w:rPr>
        <w:t xml:space="preserve"> </w:t>
      </w:r>
    </w:p>
    <w:p w14:paraId="39B791F1" w14:textId="5204E212" w:rsidR="00390B7D" w:rsidRDefault="005C20D9" w:rsidP="00AA4465">
      <w:pPr>
        <w:spacing w:before="160" w:after="320" w:line="360" w:lineRule="auto"/>
        <w:rPr>
          <w:rFonts w:ascii="Calibri" w:hAnsi="Calibri" w:cs="Calibri"/>
          <w:b/>
          <w:bCs/>
        </w:rPr>
      </w:pPr>
      <w:r>
        <w:rPr>
          <w:rFonts w:eastAsiaTheme="majorEastAsia"/>
          <w:lang w:eastAsia="ja-JP" w:bidi="pt-PT"/>
        </w:rPr>
        <w:t xml:space="preserve">Temos: B + ~C = A || ABC – A verdadeiro / B verdadeiro / C falso cai na linha 3 em vermelho na tabela acima. Como na coluna </w:t>
      </w:r>
      <w:r>
        <w:rPr>
          <w:rFonts w:ascii="Calibri" w:hAnsi="Calibri" w:cs="Calibri"/>
          <w:color w:val="9C5700"/>
        </w:rPr>
        <w:t>A^B^C</w:t>
      </w:r>
      <w:r>
        <w:rPr>
          <w:rFonts w:ascii="Calibri" w:hAnsi="Calibri" w:cs="Calibri"/>
          <w:color w:val="9C5700"/>
        </w:rPr>
        <w:t xml:space="preserve"> </w:t>
      </w:r>
      <w:r>
        <w:rPr>
          <w:rFonts w:ascii="Calibri" w:hAnsi="Calibri" w:cs="Calibri"/>
        </w:rPr>
        <w:t xml:space="preserve">temos o valor falso, </w:t>
      </w:r>
      <w:r w:rsidRPr="005C20D9">
        <w:rPr>
          <w:rFonts w:ascii="Calibri" w:hAnsi="Calibri" w:cs="Calibri"/>
          <w:b/>
          <w:bCs/>
        </w:rPr>
        <w:t>não tem tautologia.</w:t>
      </w:r>
    </w:p>
    <w:p w14:paraId="2061B37E" w14:textId="77777777" w:rsidR="00390B7D" w:rsidRDefault="00390B7D">
      <w:pPr>
        <w:spacing w:before="160" w:after="32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64A61F4C" w14:textId="26F5E31C" w:rsidR="000765D8" w:rsidRDefault="00C30CA8" w:rsidP="000765D8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483A1" wp14:editId="344EAD69">
                <wp:simplePos x="0" y="0"/>
                <wp:positionH relativeFrom="column">
                  <wp:posOffset>3242279</wp:posOffset>
                </wp:positionH>
                <wp:positionV relativeFrom="paragraph">
                  <wp:posOffset>299085</wp:posOffset>
                </wp:positionV>
                <wp:extent cx="3469640" cy="299803"/>
                <wp:effectExtent l="0" t="0" r="10160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2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1ABEF" w14:textId="7DE7614C" w:rsidR="00C30CA8" w:rsidRDefault="00C30CA8">
                            <w:r>
                              <w:t>Montagem dos gráficos: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83A1" id="Caixa de Texto 2" o:spid="_x0000_s1028" type="#_x0000_t202" style="position:absolute;margin-left:255.3pt;margin-top:23.55pt;width:273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" fillcolor="white [3201]" strokeweight=".5pt">
                <v:textbox>
                  <w:txbxContent>
                    <w:p w14:paraId="7081ABEF" w14:textId="7DE7614C" w:rsidR="00C30CA8" w:rsidRDefault="00C30CA8">
                      <w:r>
                        <w:t>Montagem dos gráficos:</w:t>
                      </w:r>
                    </w:p>
                  </w:txbxContent>
                </v:textbox>
              </v:shape>
            </w:pict>
          </mc:Fallback>
        </mc:AlternateContent>
      </w:r>
      <w:r w:rsidR="000765D8">
        <w:t>questão 6</w:t>
      </w:r>
    </w:p>
    <w:p w14:paraId="21247EC5" w14:textId="52D9EA62" w:rsidR="000765D8" w:rsidRDefault="000765D8" w:rsidP="000765D8">
      <w:r>
        <w:t>Previsão de mortes 1 de junho</w:t>
      </w:r>
    </w:p>
    <w:p w14:paraId="03F10000" w14:textId="08C3EB0C" w:rsidR="000765D8" w:rsidRDefault="00194AF6" w:rsidP="000765D8">
      <w:r>
        <w:rPr>
          <w:noProof/>
        </w:rPr>
        <w:drawing>
          <wp:anchor distT="0" distB="0" distL="114300" distR="114300" simplePos="0" relativeHeight="251667456" behindDoc="0" locked="0" layoutInCell="1" allowOverlap="1" wp14:anchorId="2AACA2E8" wp14:editId="6FE3C7FF">
            <wp:simplePos x="0" y="0"/>
            <wp:positionH relativeFrom="column">
              <wp:posOffset>3242278</wp:posOffset>
            </wp:positionH>
            <wp:positionV relativeFrom="paragraph">
              <wp:posOffset>4678045</wp:posOffset>
            </wp:positionV>
            <wp:extent cx="3470223" cy="2181068"/>
            <wp:effectExtent l="0" t="0" r="10160" b="16510"/>
            <wp:wrapNone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73ACB980-F6AF-814B-9C7B-5694492D4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3D2ED4E" wp14:editId="3B418B2D">
            <wp:simplePos x="0" y="0"/>
            <wp:positionH relativeFrom="column">
              <wp:posOffset>3242279</wp:posOffset>
            </wp:positionH>
            <wp:positionV relativeFrom="paragraph">
              <wp:posOffset>2399279</wp:posOffset>
            </wp:positionV>
            <wp:extent cx="3470223" cy="2098623"/>
            <wp:effectExtent l="0" t="0" r="10160" b="10160"/>
            <wp:wrapNone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73ACB980-F6AF-814B-9C7B-5694492D4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97EA104" wp14:editId="5CB57416">
            <wp:simplePos x="0" y="0"/>
            <wp:positionH relativeFrom="column">
              <wp:posOffset>3242278</wp:posOffset>
            </wp:positionH>
            <wp:positionV relativeFrom="paragraph">
              <wp:posOffset>202565</wp:posOffset>
            </wp:positionV>
            <wp:extent cx="3470223" cy="2030730"/>
            <wp:effectExtent l="0" t="0" r="10160" b="13970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73ACB980-F6AF-814B-9C7B-5694492D4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5D8">
        <w:t>Dados levantados</w:t>
      </w:r>
      <w:r w:rsidR="00C30CA8">
        <w:t xml:space="preserve"> do site informado</w:t>
      </w:r>
      <w:r w:rsidR="000765D8">
        <w:t>:</w:t>
      </w:r>
    </w:p>
    <w:tbl>
      <w:tblPr>
        <w:tblStyle w:val="TabeladeGrade1Clara-nfase1"/>
        <w:tblW w:w="4957" w:type="dxa"/>
        <w:tblLook w:val="04A0" w:firstRow="1" w:lastRow="0" w:firstColumn="1" w:lastColumn="0" w:noHBand="0" w:noVBand="1"/>
      </w:tblPr>
      <w:tblGrid>
        <w:gridCol w:w="399"/>
        <w:gridCol w:w="872"/>
        <w:gridCol w:w="1134"/>
        <w:gridCol w:w="425"/>
        <w:gridCol w:w="993"/>
        <w:gridCol w:w="1134"/>
      </w:tblGrid>
      <w:tr w:rsidR="00C30CA8" w:rsidRPr="00C30CA8" w14:paraId="5D8C0C93" w14:textId="77777777" w:rsidTr="00C30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FFACA83" w14:textId="77777777" w:rsidR="00C30CA8" w:rsidRPr="00C30CA8" w:rsidRDefault="00C30CA8" w:rsidP="00C30CA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72" w:type="dxa"/>
            <w:noWrap/>
            <w:hideMark/>
          </w:tcPr>
          <w:p w14:paraId="6337E598" w14:textId="77777777" w:rsidR="00C30CA8" w:rsidRPr="00C30CA8" w:rsidRDefault="00C30CA8" w:rsidP="00C3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noWrap/>
            <w:hideMark/>
          </w:tcPr>
          <w:p w14:paraId="726FE889" w14:textId="77777777" w:rsidR="00C30CA8" w:rsidRPr="00C30CA8" w:rsidRDefault="00C30CA8" w:rsidP="00C3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425" w:type="dxa"/>
            <w:noWrap/>
            <w:hideMark/>
          </w:tcPr>
          <w:p w14:paraId="4A38B453" w14:textId="77777777" w:rsidR="00C30CA8" w:rsidRPr="00C30CA8" w:rsidRDefault="00C30CA8" w:rsidP="00C3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93" w:type="dxa"/>
            <w:noWrap/>
            <w:hideMark/>
          </w:tcPr>
          <w:p w14:paraId="7C6AA4FF" w14:textId="77777777" w:rsidR="00C30CA8" w:rsidRPr="00C30CA8" w:rsidRDefault="00C30CA8" w:rsidP="00C3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noWrap/>
            <w:hideMark/>
          </w:tcPr>
          <w:p w14:paraId="2248CA77" w14:textId="07DC2798" w:rsidR="00C30CA8" w:rsidRPr="00C30CA8" w:rsidRDefault="00C30CA8" w:rsidP="00C3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Data</w:t>
            </w:r>
          </w:p>
        </w:tc>
      </w:tr>
      <w:tr w:rsidR="00C30CA8" w:rsidRPr="00C30CA8" w14:paraId="13059A80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0CB38F8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2" w:type="dxa"/>
            <w:noWrap/>
            <w:hideMark/>
          </w:tcPr>
          <w:p w14:paraId="6F556C90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75.734 </w:t>
            </w:r>
          </w:p>
        </w:tc>
        <w:tc>
          <w:tcPr>
            <w:tcW w:w="1134" w:type="dxa"/>
            <w:noWrap/>
            <w:hideMark/>
          </w:tcPr>
          <w:p w14:paraId="3B32D4C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01/04/2021</w:t>
            </w:r>
          </w:p>
        </w:tc>
        <w:tc>
          <w:tcPr>
            <w:tcW w:w="425" w:type="dxa"/>
            <w:noWrap/>
            <w:hideMark/>
          </w:tcPr>
          <w:p w14:paraId="281A0241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3" w:type="dxa"/>
            <w:noWrap/>
            <w:hideMark/>
          </w:tcPr>
          <w:p w14:paraId="08D54C49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97.172 </w:t>
            </w:r>
          </w:p>
        </w:tc>
        <w:tc>
          <w:tcPr>
            <w:tcW w:w="1134" w:type="dxa"/>
            <w:noWrap/>
            <w:hideMark/>
          </w:tcPr>
          <w:p w14:paraId="79DC49BC" w14:textId="203F78F6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02/05/2021</w:t>
            </w:r>
          </w:p>
        </w:tc>
      </w:tr>
      <w:tr w:rsidR="00C30CA8" w:rsidRPr="00C30CA8" w14:paraId="6764BD75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904D4E0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72" w:type="dxa"/>
            <w:noWrap/>
            <w:hideMark/>
          </w:tcPr>
          <w:p w14:paraId="29676DF1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76.552 </w:t>
            </w:r>
          </w:p>
        </w:tc>
        <w:tc>
          <w:tcPr>
            <w:tcW w:w="1134" w:type="dxa"/>
            <w:noWrap/>
            <w:hideMark/>
          </w:tcPr>
          <w:p w14:paraId="7FF184D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02/04/2021</w:t>
            </w:r>
          </w:p>
        </w:tc>
        <w:tc>
          <w:tcPr>
            <w:tcW w:w="425" w:type="dxa"/>
            <w:noWrap/>
            <w:hideMark/>
          </w:tcPr>
          <w:p w14:paraId="6F8271EA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93" w:type="dxa"/>
            <w:noWrap/>
            <w:hideMark/>
          </w:tcPr>
          <w:p w14:paraId="7A590C39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98.021 </w:t>
            </w:r>
          </w:p>
        </w:tc>
        <w:tc>
          <w:tcPr>
            <w:tcW w:w="1134" w:type="dxa"/>
            <w:noWrap/>
            <w:hideMark/>
          </w:tcPr>
          <w:p w14:paraId="4536EE67" w14:textId="667D5A85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03/05/2021</w:t>
            </w:r>
          </w:p>
        </w:tc>
      </w:tr>
      <w:tr w:rsidR="00C30CA8" w:rsidRPr="00C30CA8" w14:paraId="04076F8F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EC51BC1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2" w:type="dxa"/>
            <w:noWrap/>
            <w:hideMark/>
          </w:tcPr>
          <w:p w14:paraId="0AC68452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76.750 </w:t>
            </w:r>
          </w:p>
        </w:tc>
        <w:tc>
          <w:tcPr>
            <w:tcW w:w="1134" w:type="dxa"/>
            <w:noWrap/>
            <w:hideMark/>
          </w:tcPr>
          <w:p w14:paraId="7CCF0305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03/04/2021</w:t>
            </w:r>
          </w:p>
        </w:tc>
        <w:tc>
          <w:tcPr>
            <w:tcW w:w="425" w:type="dxa"/>
            <w:noWrap/>
            <w:hideMark/>
          </w:tcPr>
          <w:p w14:paraId="2CB3D0BA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3" w:type="dxa"/>
            <w:noWrap/>
            <w:hideMark/>
          </w:tcPr>
          <w:p w14:paraId="095B376E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98.710 </w:t>
            </w:r>
          </w:p>
        </w:tc>
        <w:tc>
          <w:tcPr>
            <w:tcW w:w="1134" w:type="dxa"/>
            <w:noWrap/>
            <w:hideMark/>
          </w:tcPr>
          <w:p w14:paraId="0B6A31DC" w14:textId="3558196B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04/05/2021</w:t>
            </w:r>
          </w:p>
        </w:tc>
      </w:tr>
      <w:tr w:rsidR="00C30CA8" w:rsidRPr="00C30CA8" w14:paraId="54901C1E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C4F81FD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72" w:type="dxa"/>
            <w:noWrap/>
            <w:hideMark/>
          </w:tcPr>
          <w:p w14:paraId="013A93DE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77.020 </w:t>
            </w:r>
          </w:p>
        </w:tc>
        <w:tc>
          <w:tcPr>
            <w:tcW w:w="1134" w:type="dxa"/>
            <w:noWrap/>
            <w:hideMark/>
          </w:tcPr>
          <w:p w14:paraId="3F474DA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04/04/2021</w:t>
            </w:r>
          </w:p>
        </w:tc>
        <w:tc>
          <w:tcPr>
            <w:tcW w:w="425" w:type="dxa"/>
            <w:noWrap/>
            <w:hideMark/>
          </w:tcPr>
          <w:p w14:paraId="2D7B5E6F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93" w:type="dxa"/>
            <w:noWrap/>
            <w:hideMark/>
          </w:tcPr>
          <w:p w14:paraId="70E287F0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99.406 </w:t>
            </w:r>
          </w:p>
        </w:tc>
        <w:tc>
          <w:tcPr>
            <w:tcW w:w="1134" w:type="dxa"/>
            <w:noWrap/>
            <w:hideMark/>
          </w:tcPr>
          <w:p w14:paraId="3D85E43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05/05/2021</w:t>
            </w:r>
          </w:p>
        </w:tc>
      </w:tr>
      <w:tr w:rsidR="00C30CA8" w:rsidRPr="00C30CA8" w14:paraId="47DCE4CA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37938F74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72" w:type="dxa"/>
            <w:noWrap/>
            <w:hideMark/>
          </w:tcPr>
          <w:p w14:paraId="32F325D7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77.165 </w:t>
            </w:r>
          </w:p>
        </w:tc>
        <w:tc>
          <w:tcPr>
            <w:tcW w:w="1134" w:type="dxa"/>
            <w:noWrap/>
            <w:hideMark/>
          </w:tcPr>
          <w:p w14:paraId="34FF74A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05/04/2021</w:t>
            </w:r>
          </w:p>
        </w:tc>
        <w:tc>
          <w:tcPr>
            <w:tcW w:w="425" w:type="dxa"/>
            <w:noWrap/>
            <w:hideMark/>
          </w:tcPr>
          <w:p w14:paraId="472A484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3" w:type="dxa"/>
            <w:noWrap/>
            <w:hideMark/>
          </w:tcPr>
          <w:p w14:paraId="3C2405C4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99.989 </w:t>
            </w:r>
          </w:p>
        </w:tc>
        <w:tc>
          <w:tcPr>
            <w:tcW w:w="1134" w:type="dxa"/>
            <w:noWrap/>
            <w:hideMark/>
          </w:tcPr>
          <w:p w14:paraId="4CFE0399" w14:textId="79583235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06/05/2021</w:t>
            </w:r>
          </w:p>
        </w:tc>
      </w:tr>
      <w:tr w:rsidR="00C30CA8" w:rsidRPr="00C30CA8" w14:paraId="526EAF80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041FBEB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2" w:type="dxa"/>
            <w:noWrap/>
            <w:hideMark/>
          </w:tcPr>
          <w:p w14:paraId="7E6A1460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78.554 </w:t>
            </w:r>
          </w:p>
        </w:tc>
        <w:tc>
          <w:tcPr>
            <w:tcW w:w="1134" w:type="dxa"/>
            <w:noWrap/>
            <w:hideMark/>
          </w:tcPr>
          <w:p w14:paraId="469C94F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06/04/2021</w:t>
            </w:r>
          </w:p>
        </w:tc>
        <w:tc>
          <w:tcPr>
            <w:tcW w:w="425" w:type="dxa"/>
            <w:noWrap/>
            <w:hideMark/>
          </w:tcPr>
          <w:p w14:paraId="000AE9B3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3" w:type="dxa"/>
            <w:noWrap/>
            <w:hideMark/>
          </w:tcPr>
          <w:p w14:paraId="3DB42D14" w14:textId="3CBBAF3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100.649 </w:t>
            </w:r>
          </w:p>
        </w:tc>
        <w:tc>
          <w:tcPr>
            <w:tcW w:w="1134" w:type="dxa"/>
            <w:noWrap/>
            <w:hideMark/>
          </w:tcPr>
          <w:p w14:paraId="443222D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07/05/2021</w:t>
            </w:r>
          </w:p>
        </w:tc>
      </w:tr>
      <w:tr w:rsidR="00C30CA8" w:rsidRPr="00C30CA8" w14:paraId="5CA58F64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B4F99D6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72" w:type="dxa"/>
            <w:noWrap/>
            <w:hideMark/>
          </w:tcPr>
          <w:p w14:paraId="37CDACDD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79.443 </w:t>
            </w:r>
          </w:p>
        </w:tc>
        <w:tc>
          <w:tcPr>
            <w:tcW w:w="1134" w:type="dxa"/>
            <w:noWrap/>
            <w:hideMark/>
          </w:tcPr>
          <w:p w14:paraId="686D7984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07/04/2021</w:t>
            </w:r>
          </w:p>
        </w:tc>
        <w:tc>
          <w:tcPr>
            <w:tcW w:w="425" w:type="dxa"/>
            <w:noWrap/>
            <w:hideMark/>
          </w:tcPr>
          <w:p w14:paraId="4ADBB7FC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93" w:type="dxa"/>
            <w:noWrap/>
            <w:hideMark/>
          </w:tcPr>
          <w:p w14:paraId="6A2E2220" w14:textId="579AD49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100.799 </w:t>
            </w:r>
          </w:p>
        </w:tc>
        <w:tc>
          <w:tcPr>
            <w:tcW w:w="1134" w:type="dxa"/>
            <w:noWrap/>
            <w:hideMark/>
          </w:tcPr>
          <w:p w14:paraId="06E00ED4" w14:textId="435E684F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08/05/2021</w:t>
            </w:r>
          </w:p>
        </w:tc>
      </w:tr>
      <w:tr w:rsidR="00C30CA8" w:rsidRPr="00C30CA8" w14:paraId="6A8044DB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67AC7E4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72" w:type="dxa"/>
            <w:noWrap/>
            <w:hideMark/>
          </w:tcPr>
          <w:p w14:paraId="3F536A7E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80.742 </w:t>
            </w:r>
          </w:p>
        </w:tc>
        <w:tc>
          <w:tcPr>
            <w:tcW w:w="1134" w:type="dxa"/>
            <w:noWrap/>
            <w:hideMark/>
          </w:tcPr>
          <w:p w14:paraId="7E29367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08/04/2021</w:t>
            </w:r>
          </w:p>
        </w:tc>
        <w:tc>
          <w:tcPr>
            <w:tcW w:w="425" w:type="dxa"/>
            <w:noWrap/>
            <w:hideMark/>
          </w:tcPr>
          <w:p w14:paraId="0E1C6DFF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93" w:type="dxa"/>
            <w:noWrap/>
            <w:hideMark/>
          </w:tcPr>
          <w:p w14:paraId="73B48A9A" w14:textId="607E5E55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100.854 </w:t>
            </w:r>
          </w:p>
        </w:tc>
        <w:tc>
          <w:tcPr>
            <w:tcW w:w="1134" w:type="dxa"/>
            <w:noWrap/>
            <w:hideMark/>
          </w:tcPr>
          <w:p w14:paraId="7036344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09/05/2021</w:t>
            </w:r>
          </w:p>
        </w:tc>
      </w:tr>
      <w:tr w:rsidR="00C30CA8" w:rsidRPr="00C30CA8" w14:paraId="5B2AA261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5DE8742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72" w:type="dxa"/>
            <w:noWrap/>
            <w:hideMark/>
          </w:tcPr>
          <w:p w14:paraId="54F7D8ED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81.751 </w:t>
            </w:r>
          </w:p>
        </w:tc>
        <w:tc>
          <w:tcPr>
            <w:tcW w:w="1134" w:type="dxa"/>
            <w:noWrap/>
            <w:hideMark/>
          </w:tcPr>
          <w:p w14:paraId="4349CFC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09/04/2021</w:t>
            </w:r>
          </w:p>
        </w:tc>
        <w:tc>
          <w:tcPr>
            <w:tcW w:w="425" w:type="dxa"/>
            <w:noWrap/>
            <w:hideMark/>
          </w:tcPr>
          <w:p w14:paraId="01B57478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93" w:type="dxa"/>
            <w:noWrap/>
            <w:hideMark/>
          </w:tcPr>
          <w:p w14:paraId="2941CB47" w14:textId="02FC939B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101.660 </w:t>
            </w:r>
          </w:p>
        </w:tc>
        <w:tc>
          <w:tcPr>
            <w:tcW w:w="1134" w:type="dxa"/>
            <w:noWrap/>
            <w:hideMark/>
          </w:tcPr>
          <w:p w14:paraId="5C2038A9" w14:textId="3DD130C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10/05/2021</w:t>
            </w:r>
          </w:p>
        </w:tc>
      </w:tr>
      <w:tr w:rsidR="00C30CA8" w:rsidRPr="00C30CA8" w14:paraId="2DEF1C82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DA44E2A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72" w:type="dxa"/>
            <w:noWrap/>
            <w:hideMark/>
          </w:tcPr>
          <w:p w14:paraId="73575C73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82.407 </w:t>
            </w:r>
          </w:p>
        </w:tc>
        <w:tc>
          <w:tcPr>
            <w:tcW w:w="1134" w:type="dxa"/>
            <w:noWrap/>
            <w:hideMark/>
          </w:tcPr>
          <w:p w14:paraId="798294A5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10/04/2021</w:t>
            </w:r>
          </w:p>
        </w:tc>
        <w:tc>
          <w:tcPr>
            <w:tcW w:w="425" w:type="dxa"/>
            <w:noWrap/>
            <w:hideMark/>
          </w:tcPr>
          <w:p w14:paraId="218D7B4C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93" w:type="dxa"/>
            <w:noWrap/>
            <w:hideMark/>
          </w:tcPr>
          <w:p w14:paraId="4BBFE81A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102.356 </w:t>
            </w:r>
          </w:p>
        </w:tc>
        <w:tc>
          <w:tcPr>
            <w:tcW w:w="1134" w:type="dxa"/>
            <w:noWrap/>
            <w:hideMark/>
          </w:tcPr>
          <w:p w14:paraId="1C3810F4" w14:textId="03FFD39E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11/05/2021</w:t>
            </w:r>
          </w:p>
        </w:tc>
      </w:tr>
      <w:tr w:rsidR="00C30CA8" w:rsidRPr="00C30CA8" w14:paraId="07E4274C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9258616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72" w:type="dxa"/>
            <w:noWrap/>
            <w:hideMark/>
          </w:tcPr>
          <w:p w14:paraId="3F95D22F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81.917 </w:t>
            </w:r>
          </w:p>
        </w:tc>
        <w:tc>
          <w:tcPr>
            <w:tcW w:w="1134" w:type="dxa"/>
            <w:noWrap/>
            <w:hideMark/>
          </w:tcPr>
          <w:p w14:paraId="71AD26E5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11/04/2021</w:t>
            </w:r>
          </w:p>
        </w:tc>
        <w:tc>
          <w:tcPr>
            <w:tcW w:w="425" w:type="dxa"/>
            <w:noWrap/>
            <w:hideMark/>
          </w:tcPr>
          <w:p w14:paraId="1ABA0685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3" w:type="dxa"/>
            <w:noWrap/>
            <w:hideMark/>
          </w:tcPr>
          <w:p w14:paraId="6D98E25F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102.934 </w:t>
            </w:r>
          </w:p>
        </w:tc>
        <w:tc>
          <w:tcPr>
            <w:tcW w:w="1134" w:type="dxa"/>
            <w:noWrap/>
            <w:hideMark/>
          </w:tcPr>
          <w:p w14:paraId="1D315059" w14:textId="13F5C004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12/05/2021</w:t>
            </w:r>
          </w:p>
        </w:tc>
      </w:tr>
      <w:tr w:rsidR="00C30CA8" w:rsidRPr="00C30CA8" w14:paraId="27692C70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6C45497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72" w:type="dxa"/>
            <w:noWrap/>
            <w:hideMark/>
          </w:tcPr>
          <w:p w14:paraId="44EE17B8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83.098 </w:t>
            </w:r>
          </w:p>
        </w:tc>
        <w:tc>
          <w:tcPr>
            <w:tcW w:w="1134" w:type="dxa"/>
            <w:noWrap/>
            <w:hideMark/>
          </w:tcPr>
          <w:p w14:paraId="7D10D923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12/04/2021</w:t>
            </w:r>
          </w:p>
        </w:tc>
        <w:tc>
          <w:tcPr>
            <w:tcW w:w="425" w:type="dxa"/>
            <w:noWrap/>
            <w:hideMark/>
          </w:tcPr>
          <w:p w14:paraId="0A67181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3" w:type="dxa"/>
            <w:noWrap/>
            <w:hideMark/>
          </w:tcPr>
          <w:p w14:paraId="3014E8E0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103.493 </w:t>
            </w:r>
          </w:p>
        </w:tc>
        <w:tc>
          <w:tcPr>
            <w:tcW w:w="1134" w:type="dxa"/>
            <w:noWrap/>
            <w:hideMark/>
          </w:tcPr>
          <w:p w14:paraId="2D36B923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</w:tr>
      <w:tr w:rsidR="00C30CA8" w:rsidRPr="00C30CA8" w14:paraId="0071E30D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8DA8B6C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72" w:type="dxa"/>
            <w:noWrap/>
            <w:hideMark/>
          </w:tcPr>
          <w:p w14:paraId="432373B1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84.380 </w:t>
            </w:r>
          </w:p>
        </w:tc>
        <w:tc>
          <w:tcPr>
            <w:tcW w:w="1134" w:type="dxa"/>
            <w:noWrap/>
            <w:hideMark/>
          </w:tcPr>
          <w:p w14:paraId="421A35C0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13/04/2021</w:t>
            </w:r>
          </w:p>
        </w:tc>
        <w:tc>
          <w:tcPr>
            <w:tcW w:w="425" w:type="dxa"/>
            <w:noWrap/>
            <w:hideMark/>
          </w:tcPr>
          <w:p w14:paraId="028CE88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93" w:type="dxa"/>
            <w:noWrap/>
            <w:hideMark/>
          </w:tcPr>
          <w:p w14:paraId="72C184D1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103.995 </w:t>
            </w:r>
          </w:p>
        </w:tc>
        <w:tc>
          <w:tcPr>
            <w:tcW w:w="1134" w:type="dxa"/>
            <w:noWrap/>
            <w:hideMark/>
          </w:tcPr>
          <w:p w14:paraId="051136D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14/05/2021</w:t>
            </w:r>
          </w:p>
        </w:tc>
      </w:tr>
      <w:tr w:rsidR="00C30CA8" w:rsidRPr="00C30CA8" w14:paraId="631CF2DA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C201063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72" w:type="dxa"/>
            <w:noWrap/>
            <w:hideMark/>
          </w:tcPr>
          <w:p w14:paraId="65217550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85.475 </w:t>
            </w:r>
          </w:p>
        </w:tc>
        <w:tc>
          <w:tcPr>
            <w:tcW w:w="1134" w:type="dxa"/>
            <w:noWrap/>
            <w:hideMark/>
          </w:tcPr>
          <w:p w14:paraId="4F9E711D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14/04/2021</w:t>
            </w:r>
          </w:p>
        </w:tc>
        <w:tc>
          <w:tcPr>
            <w:tcW w:w="425" w:type="dxa"/>
            <w:noWrap/>
            <w:hideMark/>
          </w:tcPr>
          <w:p w14:paraId="0C664F0A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3" w:type="dxa"/>
            <w:noWrap/>
            <w:hideMark/>
          </w:tcPr>
          <w:p w14:paraId="4BF2DC84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104.219 </w:t>
            </w:r>
          </w:p>
        </w:tc>
        <w:tc>
          <w:tcPr>
            <w:tcW w:w="1134" w:type="dxa"/>
            <w:noWrap/>
            <w:hideMark/>
          </w:tcPr>
          <w:p w14:paraId="3F02A26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15/05/2021</w:t>
            </w:r>
          </w:p>
        </w:tc>
      </w:tr>
      <w:tr w:rsidR="00C30CA8" w:rsidRPr="00C30CA8" w14:paraId="493FB3E7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89D8031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72" w:type="dxa"/>
            <w:noWrap/>
            <w:hideMark/>
          </w:tcPr>
          <w:p w14:paraId="7D4BC053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86.535 </w:t>
            </w:r>
          </w:p>
        </w:tc>
        <w:tc>
          <w:tcPr>
            <w:tcW w:w="1134" w:type="dxa"/>
            <w:noWrap/>
            <w:hideMark/>
          </w:tcPr>
          <w:p w14:paraId="5E1E18E7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15/04/2021</w:t>
            </w:r>
          </w:p>
        </w:tc>
        <w:tc>
          <w:tcPr>
            <w:tcW w:w="425" w:type="dxa"/>
            <w:noWrap/>
            <w:hideMark/>
          </w:tcPr>
          <w:p w14:paraId="43AE2D5C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93" w:type="dxa"/>
            <w:noWrap/>
            <w:hideMark/>
          </w:tcPr>
          <w:p w14:paraId="0C0EFB4A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104.295 </w:t>
            </w:r>
          </w:p>
        </w:tc>
        <w:tc>
          <w:tcPr>
            <w:tcW w:w="1134" w:type="dxa"/>
            <w:noWrap/>
            <w:hideMark/>
          </w:tcPr>
          <w:p w14:paraId="35CB09B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16/05/2021</w:t>
            </w:r>
          </w:p>
        </w:tc>
      </w:tr>
      <w:tr w:rsidR="00C30CA8" w:rsidRPr="00C30CA8" w14:paraId="192EE737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BE56E46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72" w:type="dxa"/>
            <w:noWrap/>
            <w:hideMark/>
          </w:tcPr>
          <w:p w14:paraId="1BC4469A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87.326 </w:t>
            </w:r>
          </w:p>
        </w:tc>
        <w:tc>
          <w:tcPr>
            <w:tcW w:w="1134" w:type="dxa"/>
            <w:noWrap/>
            <w:hideMark/>
          </w:tcPr>
          <w:p w14:paraId="53D54D3F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16/04/2021</w:t>
            </w:r>
          </w:p>
        </w:tc>
        <w:tc>
          <w:tcPr>
            <w:tcW w:w="425" w:type="dxa"/>
            <w:noWrap/>
            <w:hideMark/>
          </w:tcPr>
          <w:p w14:paraId="390158C8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93" w:type="dxa"/>
            <w:noWrap/>
            <w:hideMark/>
          </w:tcPr>
          <w:p w14:paraId="03B7C3E8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105.105 </w:t>
            </w:r>
          </w:p>
        </w:tc>
        <w:tc>
          <w:tcPr>
            <w:tcW w:w="1134" w:type="dxa"/>
            <w:noWrap/>
            <w:hideMark/>
          </w:tcPr>
          <w:p w14:paraId="3BE34731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17/05/2021</w:t>
            </w:r>
          </w:p>
        </w:tc>
      </w:tr>
      <w:tr w:rsidR="00C30CA8" w:rsidRPr="00C30CA8" w14:paraId="253E52DA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3768D63D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72" w:type="dxa"/>
            <w:noWrap/>
            <w:hideMark/>
          </w:tcPr>
          <w:p w14:paraId="4BEFB0E9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88.350 </w:t>
            </w:r>
          </w:p>
        </w:tc>
        <w:tc>
          <w:tcPr>
            <w:tcW w:w="1134" w:type="dxa"/>
            <w:noWrap/>
            <w:hideMark/>
          </w:tcPr>
          <w:p w14:paraId="4562B0D0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17/04/2021</w:t>
            </w:r>
          </w:p>
        </w:tc>
        <w:tc>
          <w:tcPr>
            <w:tcW w:w="425" w:type="dxa"/>
            <w:noWrap/>
            <w:hideMark/>
          </w:tcPr>
          <w:p w14:paraId="7625F10D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3" w:type="dxa"/>
            <w:noWrap/>
            <w:hideMark/>
          </w:tcPr>
          <w:p w14:paraId="289D8998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105.852 </w:t>
            </w:r>
          </w:p>
        </w:tc>
        <w:tc>
          <w:tcPr>
            <w:tcW w:w="1134" w:type="dxa"/>
            <w:noWrap/>
            <w:hideMark/>
          </w:tcPr>
          <w:p w14:paraId="3EB4481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18/05/2021</w:t>
            </w:r>
          </w:p>
        </w:tc>
      </w:tr>
      <w:tr w:rsidR="00C30CA8" w:rsidRPr="00C30CA8" w14:paraId="4EAE6C99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62FD4D62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72" w:type="dxa"/>
            <w:noWrap/>
            <w:hideMark/>
          </w:tcPr>
          <w:p w14:paraId="2A8EA0CA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88.528 </w:t>
            </w:r>
          </w:p>
        </w:tc>
        <w:tc>
          <w:tcPr>
            <w:tcW w:w="1134" w:type="dxa"/>
            <w:noWrap/>
            <w:hideMark/>
          </w:tcPr>
          <w:p w14:paraId="3CBB265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18/04/2021</w:t>
            </w:r>
          </w:p>
        </w:tc>
        <w:tc>
          <w:tcPr>
            <w:tcW w:w="425" w:type="dxa"/>
            <w:noWrap/>
            <w:hideMark/>
          </w:tcPr>
          <w:p w14:paraId="72BAEA50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3" w:type="dxa"/>
            <w:noWrap/>
            <w:hideMark/>
          </w:tcPr>
          <w:p w14:paraId="07BBF1EE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106.437 </w:t>
            </w:r>
          </w:p>
        </w:tc>
        <w:tc>
          <w:tcPr>
            <w:tcW w:w="1134" w:type="dxa"/>
            <w:noWrap/>
            <w:hideMark/>
          </w:tcPr>
          <w:p w14:paraId="503CFC78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19/05/2021</w:t>
            </w:r>
          </w:p>
        </w:tc>
      </w:tr>
      <w:tr w:rsidR="00C30CA8" w:rsidRPr="00C30CA8" w14:paraId="4CEF120E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488FDBB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72" w:type="dxa"/>
            <w:noWrap/>
            <w:hideMark/>
          </w:tcPr>
          <w:p w14:paraId="667AA1BC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89.650 </w:t>
            </w:r>
          </w:p>
        </w:tc>
        <w:tc>
          <w:tcPr>
            <w:tcW w:w="1134" w:type="dxa"/>
            <w:noWrap/>
            <w:hideMark/>
          </w:tcPr>
          <w:p w14:paraId="099B88FC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19/04/2021</w:t>
            </w:r>
          </w:p>
        </w:tc>
        <w:tc>
          <w:tcPr>
            <w:tcW w:w="425" w:type="dxa"/>
            <w:noWrap/>
            <w:hideMark/>
          </w:tcPr>
          <w:p w14:paraId="2EE2DD4D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3" w:type="dxa"/>
            <w:noWrap/>
            <w:hideMark/>
          </w:tcPr>
          <w:p w14:paraId="50509DD3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107.017 </w:t>
            </w:r>
          </w:p>
        </w:tc>
        <w:tc>
          <w:tcPr>
            <w:tcW w:w="1134" w:type="dxa"/>
            <w:noWrap/>
            <w:hideMark/>
          </w:tcPr>
          <w:p w14:paraId="3FC3931A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20/05/2021</w:t>
            </w:r>
          </w:p>
        </w:tc>
      </w:tr>
      <w:tr w:rsidR="00C30CA8" w:rsidRPr="00C30CA8" w14:paraId="27F4D74E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0A94731D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72" w:type="dxa"/>
            <w:noWrap/>
            <w:hideMark/>
          </w:tcPr>
          <w:p w14:paraId="7C10D2B5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90.627 </w:t>
            </w:r>
          </w:p>
        </w:tc>
        <w:tc>
          <w:tcPr>
            <w:tcW w:w="1134" w:type="dxa"/>
            <w:noWrap/>
            <w:hideMark/>
          </w:tcPr>
          <w:p w14:paraId="2C706C48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20/04/2021</w:t>
            </w:r>
          </w:p>
        </w:tc>
        <w:tc>
          <w:tcPr>
            <w:tcW w:w="425" w:type="dxa"/>
            <w:noWrap/>
            <w:hideMark/>
          </w:tcPr>
          <w:p w14:paraId="6FF6C9D0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3" w:type="dxa"/>
            <w:noWrap/>
            <w:hideMark/>
          </w:tcPr>
          <w:p w14:paraId="69A93196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107.497 </w:t>
            </w:r>
          </w:p>
        </w:tc>
        <w:tc>
          <w:tcPr>
            <w:tcW w:w="1134" w:type="dxa"/>
            <w:noWrap/>
            <w:hideMark/>
          </w:tcPr>
          <w:p w14:paraId="1AE03F9B" w14:textId="2B2381D2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21/05/2021</w:t>
            </w:r>
          </w:p>
        </w:tc>
      </w:tr>
      <w:tr w:rsidR="00C30CA8" w:rsidRPr="00C30CA8" w14:paraId="48B99180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6F49570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72" w:type="dxa"/>
            <w:noWrap/>
            <w:hideMark/>
          </w:tcPr>
          <w:p w14:paraId="2015DC2E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90.810 </w:t>
            </w:r>
          </w:p>
        </w:tc>
        <w:tc>
          <w:tcPr>
            <w:tcW w:w="1134" w:type="dxa"/>
            <w:noWrap/>
            <w:hideMark/>
          </w:tcPr>
          <w:p w14:paraId="01AC992C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21/04/2021</w:t>
            </w:r>
          </w:p>
        </w:tc>
        <w:tc>
          <w:tcPr>
            <w:tcW w:w="425" w:type="dxa"/>
            <w:noWrap/>
            <w:hideMark/>
          </w:tcPr>
          <w:p w14:paraId="557CD2E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3" w:type="dxa"/>
            <w:noWrap/>
            <w:hideMark/>
          </w:tcPr>
          <w:p w14:paraId="30B397F3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107.614 </w:t>
            </w:r>
          </w:p>
        </w:tc>
        <w:tc>
          <w:tcPr>
            <w:tcW w:w="1134" w:type="dxa"/>
            <w:noWrap/>
            <w:hideMark/>
          </w:tcPr>
          <w:p w14:paraId="74D92050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22/05/2021</w:t>
            </w:r>
          </w:p>
        </w:tc>
      </w:tr>
      <w:tr w:rsidR="00C30CA8" w:rsidRPr="00C30CA8" w14:paraId="7453CCA2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20FBFD5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72" w:type="dxa"/>
            <w:noWrap/>
            <w:hideMark/>
          </w:tcPr>
          <w:p w14:paraId="013F0A2D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91.673 </w:t>
            </w:r>
          </w:p>
        </w:tc>
        <w:tc>
          <w:tcPr>
            <w:tcW w:w="1134" w:type="dxa"/>
            <w:noWrap/>
            <w:hideMark/>
          </w:tcPr>
          <w:p w14:paraId="6A7611DF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22/04/2021</w:t>
            </w:r>
          </w:p>
        </w:tc>
        <w:tc>
          <w:tcPr>
            <w:tcW w:w="425" w:type="dxa"/>
            <w:noWrap/>
            <w:hideMark/>
          </w:tcPr>
          <w:p w14:paraId="4E989AB0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3" w:type="dxa"/>
            <w:noWrap/>
            <w:hideMark/>
          </w:tcPr>
          <w:p w14:paraId="4F732ED9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107.677 </w:t>
            </w:r>
          </w:p>
        </w:tc>
        <w:tc>
          <w:tcPr>
            <w:tcW w:w="1134" w:type="dxa"/>
            <w:noWrap/>
            <w:hideMark/>
          </w:tcPr>
          <w:p w14:paraId="10D91DAA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23/05/2021</w:t>
            </w:r>
          </w:p>
        </w:tc>
      </w:tr>
      <w:tr w:rsidR="00C30CA8" w:rsidRPr="00C30CA8" w14:paraId="67C59EFB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4DDE66CD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72" w:type="dxa"/>
            <w:noWrap/>
            <w:hideMark/>
          </w:tcPr>
          <w:p w14:paraId="681A9B5D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92.548 </w:t>
            </w:r>
          </w:p>
        </w:tc>
        <w:tc>
          <w:tcPr>
            <w:tcW w:w="1134" w:type="dxa"/>
            <w:noWrap/>
            <w:hideMark/>
          </w:tcPr>
          <w:p w14:paraId="5FC73745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23/04/2021</w:t>
            </w:r>
          </w:p>
        </w:tc>
        <w:tc>
          <w:tcPr>
            <w:tcW w:w="425" w:type="dxa"/>
            <w:noWrap/>
            <w:hideMark/>
          </w:tcPr>
          <w:p w14:paraId="78A02EE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3" w:type="dxa"/>
            <w:noWrap/>
            <w:hideMark/>
          </w:tcPr>
          <w:p w14:paraId="34342FC8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108.575 </w:t>
            </w:r>
          </w:p>
        </w:tc>
        <w:tc>
          <w:tcPr>
            <w:tcW w:w="1134" w:type="dxa"/>
            <w:noWrap/>
            <w:hideMark/>
          </w:tcPr>
          <w:p w14:paraId="5119D9C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24/05/2021</w:t>
            </w:r>
          </w:p>
        </w:tc>
      </w:tr>
      <w:tr w:rsidR="00C30CA8" w:rsidRPr="00C30CA8" w14:paraId="1A8238D6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2370F9A6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72" w:type="dxa"/>
            <w:noWrap/>
            <w:hideMark/>
          </w:tcPr>
          <w:p w14:paraId="40260F73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92.693 </w:t>
            </w:r>
          </w:p>
        </w:tc>
        <w:tc>
          <w:tcPr>
            <w:tcW w:w="1134" w:type="dxa"/>
            <w:noWrap/>
            <w:hideMark/>
          </w:tcPr>
          <w:p w14:paraId="0F2B86D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24/04/2021</w:t>
            </w:r>
          </w:p>
        </w:tc>
        <w:tc>
          <w:tcPr>
            <w:tcW w:w="425" w:type="dxa"/>
            <w:noWrap/>
            <w:hideMark/>
          </w:tcPr>
          <w:p w14:paraId="13DFEA2D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3" w:type="dxa"/>
            <w:noWrap/>
            <w:hideMark/>
          </w:tcPr>
          <w:p w14:paraId="1027898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57D4D1D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25/05/2021</w:t>
            </w:r>
          </w:p>
        </w:tc>
      </w:tr>
      <w:tr w:rsidR="00C30CA8" w:rsidRPr="00C30CA8" w14:paraId="7075CC92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0CB3187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72" w:type="dxa"/>
            <w:noWrap/>
            <w:hideMark/>
          </w:tcPr>
          <w:p w14:paraId="5E37BBF7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92.678 </w:t>
            </w:r>
          </w:p>
        </w:tc>
        <w:tc>
          <w:tcPr>
            <w:tcW w:w="1134" w:type="dxa"/>
            <w:noWrap/>
            <w:hideMark/>
          </w:tcPr>
          <w:p w14:paraId="1B32EE37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25/04/2021</w:t>
            </w:r>
          </w:p>
        </w:tc>
        <w:tc>
          <w:tcPr>
            <w:tcW w:w="425" w:type="dxa"/>
            <w:noWrap/>
            <w:hideMark/>
          </w:tcPr>
          <w:p w14:paraId="0BE974A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3" w:type="dxa"/>
            <w:noWrap/>
            <w:hideMark/>
          </w:tcPr>
          <w:p w14:paraId="162CAE6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4B2BF57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26/05/2021</w:t>
            </w:r>
          </w:p>
        </w:tc>
      </w:tr>
      <w:tr w:rsidR="00C30CA8" w:rsidRPr="00C30CA8" w14:paraId="1F5F142F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235E928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72" w:type="dxa"/>
            <w:noWrap/>
            <w:hideMark/>
          </w:tcPr>
          <w:p w14:paraId="193EA7EF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93.842 </w:t>
            </w:r>
          </w:p>
        </w:tc>
        <w:tc>
          <w:tcPr>
            <w:tcW w:w="1134" w:type="dxa"/>
            <w:noWrap/>
            <w:hideMark/>
          </w:tcPr>
          <w:p w14:paraId="13BD2DC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26/04/2021</w:t>
            </w:r>
          </w:p>
        </w:tc>
        <w:tc>
          <w:tcPr>
            <w:tcW w:w="425" w:type="dxa"/>
            <w:noWrap/>
            <w:hideMark/>
          </w:tcPr>
          <w:p w14:paraId="5B92F13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3" w:type="dxa"/>
            <w:noWrap/>
            <w:hideMark/>
          </w:tcPr>
          <w:p w14:paraId="2F3D4385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5C540C0C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27/05/2021</w:t>
            </w:r>
          </w:p>
        </w:tc>
      </w:tr>
      <w:tr w:rsidR="00C30CA8" w:rsidRPr="00C30CA8" w14:paraId="4FE1A02D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D96112A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72" w:type="dxa"/>
            <w:noWrap/>
            <w:hideMark/>
          </w:tcPr>
          <w:p w14:paraId="211D33AE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94.656 </w:t>
            </w:r>
          </w:p>
        </w:tc>
        <w:tc>
          <w:tcPr>
            <w:tcW w:w="1134" w:type="dxa"/>
            <w:noWrap/>
            <w:hideMark/>
          </w:tcPr>
          <w:p w14:paraId="78544F4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27/04/2021</w:t>
            </w:r>
          </w:p>
        </w:tc>
        <w:tc>
          <w:tcPr>
            <w:tcW w:w="425" w:type="dxa"/>
            <w:noWrap/>
            <w:hideMark/>
          </w:tcPr>
          <w:p w14:paraId="557187E4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3" w:type="dxa"/>
            <w:noWrap/>
            <w:hideMark/>
          </w:tcPr>
          <w:p w14:paraId="7F772BD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19D9B42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28/05/2021</w:t>
            </w:r>
          </w:p>
        </w:tc>
      </w:tr>
      <w:tr w:rsidR="00C30CA8" w:rsidRPr="00C30CA8" w14:paraId="5D1B2FC5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1DCAADED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72" w:type="dxa"/>
            <w:noWrap/>
            <w:hideMark/>
          </w:tcPr>
          <w:p w14:paraId="037F0CD5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95.532 </w:t>
            </w:r>
          </w:p>
        </w:tc>
        <w:tc>
          <w:tcPr>
            <w:tcW w:w="1134" w:type="dxa"/>
            <w:noWrap/>
            <w:hideMark/>
          </w:tcPr>
          <w:p w14:paraId="3C1BEF8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28/04/2021</w:t>
            </w:r>
          </w:p>
        </w:tc>
        <w:tc>
          <w:tcPr>
            <w:tcW w:w="425" w:type="dxa"/>
            <w:noWrap/>
            <w:hideMark/>
          </w:tcPr>
          <w:p w14:paraId="16C168C3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3" w:type="dxa"/>
            <w:noWrap/>
            <w:hideMark/>
          </w:tcPr>
          <w:p w14:paraId="14DCBC5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7331EB4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29/05/2021</w:t>
            </w:r>
          </w:p>
        </w:tc>
      </w:tr>
      <w:tr w:rsidR="00C30CA8" w:rsidRPr="00C30CA8" w14:paraId="784D9DD5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7048EE0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72" w:type="dxa"/>
            <w:noWrap/>
            <w:hideMark/>
          </w:tcPr>
          <w:p w14:paraId="04EA2050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96.191 </w:t>
            </w:r>
          </w:p>
        </w:tc>
        <w:tc>
          <w:tcPr>
            <w:tcW w:w="1134" w:type="dxa"/>
            <w:noWrap/>
            <w:hideMark/>
          </w:tcPr>
          <w:p w14:paraId="24E65722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29/04/2021</w:t>
            </w:r>
          </w:p>
        </w:tc>
        <w:tc>
          <w:tcPr>
            <w:tcW w:w="425" w:type="dxa"/>
            <w:noWrap/>
            <w:hideMark/>
          </w:tcPr>
          <w:p w14:paraId="33A9846D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3" w:type="dxa"/>
            <w:noWrap/>
            <w:hideMark/>
          </w:tcPr>
          <w:p w14:paraId="094A119B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79923023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30/05/2021</w:t>
            </w:r>
          </w:p>
        </w:tc>
      </w:tr>
      <w:tr w:rsidR="00C30CA8" w:rsidRPr="00C30CA8" w14:paraId="334F0C47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54ACDC9A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72" w:type="dxa"/>
            <w:noWrap/>
            <w:hideMark/>
          </w:tcPr>
          <w:p w14:paraId="0697F344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96.941 </w:t>
            </w:r>
          </w:p>
        </w:tc>
        <w:tc>
          <w:tcPr>
            <w:tcW w:w="1134" w:type="dxa"/>
            <w:noWrap/>
            <w:hideMark/>
          </w:tcPr>
          <w:p w14:paraId="0E5C19B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30/04/2021</w:t>
            </w:r>
          </w:p>
        </w:tc>
        <w:tc>
          <w:tcPr>
            <w:tcW w:w="425" w:type="dxa"/>
            <w:noWrap/>
            <w:hideMark/>
          </w:tcPr>
          <w:p w14:paraId="7E539383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3" w:type="dxa"/>
            <w:noWrap/>
            <w:hideMark/>
          </w:tcPr>
          <w:p w14:paraId="674F0977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5E2B0441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31/05/2021</w:t>
            </w:r>
          </w:p>
        </w:tc>
      </w:tr>
      <w:tr w:rsidR="00C30CA8" w:rsidRPr="00C30CA8" w14:paraId="7BA15813" w14:textId="77777777" w:rsidTr="00C30C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" w:type="dxa"/>
            <w:noWrap/>
            <w:hideMark/>
          </w:tcPr>
          <w:p w14:paraId="7A96D163" w14:textId="77777777" w:rsidR="00C30CA8" w:rsidRPr="00C30CA8" w:rsidRDefault="00C30CA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72" w:type="dxa"/>
            <w:noWrap/>
            <w:hideMark/>
          </w:tcPr>
          <w:p w14:paraId="06EBBBC1" w14:textId="77777777" w:rsidR="00C30CA8" w:rsidRPr="00C30CA8" w:rsidRDefault="00C30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97.058 </w:t>
            </w:r>
          </w:p>
        </w:tc>
        <w:tc>
          <w:tcPr>
            <w:tcW w:w="1134" w:type="dxa"/>
            <w:noWrap/>
            <w:hideMark/>
          </w:tcPr>
          <w:p w14:paraId="1C8E8719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01/05/2021</w:t>
            </w:r>
          </w:p>
        </w:tc>
        <w:tc>
          <w:tcPr>
            <w:tcW w:w="425" w:type="dxa"/>
            <w:noWrap/>
            <w:hideMark/>
          </w:tcPr>
          <w:p w14:paraId="22E19576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3" w:type="dxa"/>
            <w:noWrap/>
            <w:hideMark/>
          </w:tcPr>
          <w:p w14:paraId="432F9F5E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noWrap/>
            <w:hideMark/>
          </w:tcPr>
          <w:p w14:paraId="1501A847" w14:textId="77777777" w:rsidR="00C30CA8" w:rsidRPr="00C30CA8" w:rsidRDefault="00C30C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0CA8">
              <w:rPr>
                <w:rFonts w:ascii="Calibri" w:hAnsi="Calibri" w:cs="Calibri"/>
                <w:color w:val="000000"/>
                <w:sz w:val="18"/>
                <w:szCs w:val="18"/>
              </w:rPr>
              <w:t>01/06/2021</w:t>
            </w:r>
          </w:p>
        </w:tc>
      </w:tr>
    </w:tbl>
    <w:p w14:paraId="21F2298F" w14:textId="77777777" w:rsidR="000765D8" w:rsidRPr="000765D8" w:rsidRDefault="000765D8" w:rsidP="000765D8"/>
    <w:p w14:paraId="116857CE" w14:textId="21E55D72" w:rsidR="00405C25" w:rsidRDefault="00C30CA8" w:rsidP="00A37469">
      <w:pPr>
        <w:rPr>
          <w:rFonts w:eastAsiaTheme="minorEastAsia"/>
        </w:rPr>
      </w:pPr>
      <w:r>
        <w:rPr>
          <w:rFonts w:eastAsiaTheme="minorEastAsia"/>
        </w:rPr>
        <w:t xml:space="preserve">Percebe-se que dos modelos apresentados, o polinomial de ordem 2 se adapta melhor. </w:t>
      </w:r>
      <w:r w:rsidR="001B629A">
        <w:rPr>
          <w:rFonts w:eastAsiaTheme="minorEastAsia"/>
        </w:rPr>
        <w:t>Logaritmo</w:t>
      </w:r>
      <w:r w:rsidR="00194AF6">
        <w:rPr>
          <w:rFonts w:eastAsiaTheme="minorEastAsia"/>
        </w:rPr>
        <w:t xml:space="preserve"> </w:t>
      </w:r>
      <w:r w:rsidR="006C45CD">
        <w:rPr>
          <w:rFonts w:eastAsiaTheme="minorEastAsia"/>
        </w:rPr>
        <w:t xml:space="preserve">e </w:t>
      </w:r>
      <w:r w:rsidR="00194AF6">
        <w:rPr>
          <w:rFonts w:eastAsiaTheme="minorEastAsia"/>
        </w:rPr>
        <w:t>P</w:t>
      </w:r>
      <w:r w:rsidR="006C45CD">
        <w:rPr>
          <w:rFonts w:eastAsiaTheme="minorEastAsia"/>
        </w:rPr>
        <w:t>otencial foram descartados por ter R</w:t>
      </w:r>
      <w:r w:rsidR="006C45CD">
        <w:rPr>
          <w:rFonts w:eastAsiaTheme="minorEastAsia"/>
          <w:vertAlign w:val="superscript"/>
        </w:rPr>
        <w:t>2</w:t>
      </w:r>
      <w:r w:rsidR="006C45CD">
        <w:rPr>
          <w:rFonts w:eastAsiaTheme="minorEastAsia"/>
        </w:rPr>
        <w:t xml:space="preserve"> menos que 0,90. Todos acima de 0,90 o modelo polinomial chegou mais próximo de 1, uma correlação muito forte. </w:t>
      </w:r>
    </w:p>
    <w:p w14:paraId="69AC75F5" w14:textId="18362B65" w:rsidR="006C45CD" w:rsidRDefault="006C45CD" w:rsidP="00A37469">
      <w:pPr>
        <w:rPr>
          <w:rFonts w:eastAsiaTheme="minorEastAsia"/>
        </w:rPr>
      </w:pPr>
    </w:p>
    <w:p w14:paraId="712B910A" w14:textId="2F68142F" w:rsidR="006C45CD" w:rsidRDefault="006C45CD" w:rsidP="00A37469">
      <w:pPr>
        <w:rPr>
          <w:rFonts w:eastAsiaTheme="minorEastAsia"/>
        </w:rPr>
      </w:pPr>
    </w:p>
    <w:p w14:paraId="5539005C" w14:textId="0F8B8AA0" w:rsidR="006C45CD" w:rsidRDefault="006C45CD" w:rsidP="00A37469">
      <w:pPr>
        <w:rPr>
          <w:rFonts w:eastAsiaTheme="minorEastAsia"/>
        </w:rPr>
      </w:pPr>
      <w:r>
        <w:rPr>
          <w:rFonts w:eastAsiaTheme="minorEastAsia"/>
        </w:rPr>
        <w:lastRenderedPageBreak/>
        <w:t>Substituindo as equações formadas por x=55 a 62 temos a seguinte tabela</w:t>
      </w:r>
      <w:r w:rsidR="00E24A84">
        <w:rPr>
          <w:rFonts w:eastAsiaTheme="minorEastAsia"/>
        </w:rPr>
        <w:t>, sendo o x=62 a data de primeiro de junho.</w:t>
      </w:r>
    </w:p>
    <w:p w14:paraId="69C7CFB4" w14:textId="77777777" w:rsidR="006C45CD" w:rsidRPr="006C45CD" w:rsidRDefault="006C45CD" w:rsidP="00E24A84">
      <w:pPr>
        <w:jc w:val="center"/>
        <w:rPr>
          <w:rFonts w:eastAsiaTheme="minorEastAsia"/>
        </w:rPr>
      </w:pPr>
    </w:p>
    <w:tbl>
      <w:tblPr>
        <w:tblStyle w:val="SimplesTabela3"/>
        <w:tblW w:w="4680" w:type="dxa"/>
        <w:jc w:val="center"/>
        <w:tblLook w:val="04A0" w:firstRow="1" w:lastRow="0" w:firstColumn="1" w:lastColumn="0" w:noHBand="0" w:noVBand="1"/>
      </w:tblPr>
      <w:tblGrid>
        <w:gridCol w:w="460"/>
        <w:gridCol w:w="1241"/>
        <w:gridCol w:w="1513"/>
        <w:gridCol w:w="1627"/>
      </w:tblGrid>
      <w:tr w:rsidR="00E24A84" w14:paraId="54BC0AAE" w14:textId="77777777" w:rsidTr="00E2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" w:type="dxa"/>
            <w:noWrap/>
            <w:hideMark/>
          </w:tcPr>
          <w:p w14:paraId="0405B55E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41" w:type="dxa"/>
            <w:noWrap/>
            <w:hideMark/>
          </w:tcPr>
          <w:p w14:paraId="6A0B9436" w14:textId="77777777" w:rsidR="00E24A84" w:rsidRDefault="00E24A84" w:rsidP="00E24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Linear</w:t>
            </w:r>
          </w:p>
        </w:tc>
        <w:tc>
          <w:tcPr>
            <w:tcW w:w="1352" w:type="dxa"/>
            <w:noWrap/>
            <w:hideMark/>
          </w:tcPr>
          <w:p w14:paraId="5941DD3E" w14:textId="77777777" w:rsidR="00E24A84" w:rsidRDefault="00E24A84" w:rsidP="00E24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Polinomial</w:t>
            </w:r>
          </w:p>
        </w:tc>
        <w:tc>
          <w:tcPr>
            <w:tcW w:w="1627" w:type="dxa"/>
            <w:noWrap/>
            <w:hideMark/>
          </w:tcPr>
          <w:p w14:paraId="4ED17681" w14:textId="77777777" w:rsidR="00E24A84" w:rsidRDefault="00E24A84" w:rsidP="00E24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Exponencial</w:t>
            </w:r>
          </w:p>
        </w:tc>
      </w:tr>
      <w:tr w:rsidR="00E24A84" w14:paraId="1C56D92D" w14:textId="77777777" w:rsidTr="00E2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4CF28A8E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41" w:type="dxa"/>
            <w:noWrap/>
            <w:hideMark/>
          </w:tcPr>
          <w:p w14:paraId="0FBA3F28" w14:textId="6414CD3B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111.082</w:t>
            </w:r>
          </w:p>
        </w:tc>
        <w:tc>
          <w:tcPr>
            <w:tcW w:w="1352" w:type="dxa"/>
            <w:noWrap/>
            <w:hideMark/>
          </w:tcPr>
          <w:p w14:paraId="7715A5A3" w14:textId="0F95D274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108.615</w:t>
            </w:r>
          </w:p>
        </w:tc>
        <w:tc>
          <w:tcPr>
            <w:tcW w:w="1627" w:type="dxa"/>
            <w:noWrap/>
            <w:hideMark/>
          </w:tcPr>
          <w:p w14:paraId="148062B1" w14:textId="75E6FF05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112.801</w:t>
            </w:r>
          </w:p>
        </w:tc>
      </w:tr>
      <w:tr w:rsidR="00E24A84" w14:paraId="3248F980" w14:textId="77777777" w:rsidTr="00E24A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4AD641A7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41" w:type="dxa"/>
            <w:noWrap/>
            <w:hideMark/>
          </w:tcPr>
          <w:p w14:paraId="18A18740" w14:textId="567887B6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111.713</w:t>
            </w:r>
          </w:p>
        </w:tc>
        <w:tc>
          <w:tcPr>
            <w:tcW w:w="1352" w:type="dxa"/>
            <w:noWrap/>
            <w:hideMark/>
          </w:tcPr>
          <w:p w14:paraId="07CE6517" w14:textId="0AB3BC40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108.978</w:t>
            </w:r>
          </w:p>
        </w:tc>
        <w:tc>
          <w:tcPr>
            <w:tcW w:w="1627" w:type="dxa"/>
            <w:noWrap/>
            <w:hideMark/>
          </w:tcPr>
          <w:p w14:paraId="1408D7BC" w14:textId="2097F32E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113.582</w:t>
            </w:r>
          </w:p>
        </w:tc>
      </w:tr>
      <w:tr w:rsidR="00E24A84" w14:paraId="6CDF14E6" w14:textId="77777777" w:rsidTr="00E2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349871CD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241" w:type="dxa"/>
            <w:noWrap/>
            <w:hideMark/>
          </w:tcPr>
          <w:p w14:paraId="57529831" w14:textId="705C793B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112.345</w:t>
            </w:r>
          </w:p>
        </w:tc>
        <w:tc>
          <w:tcPr>
            <w:tcW w:w="1352" w:type="dxa"/>
            <w:noWrap/>
            <w:hideMark/>
          </w:tcPr>
          <w:p w14:paraId="16A57E06" w14:textId="7347DC48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109.330</w:t>
            </w:r>
          </w:p>
        </w:tc>
        <w:tc>
          <w:tcPr>
            <w:tcW w:w="1627" w:type="dxa"/>
            <w:noWrap/>
            <w:hideMark/>
          </w:tcPr>
          <w:p w14:paraId="65E06712" w14:textId="2D95F023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114.369</w:t>
            </w:r>
          </w:p>
        </w:tc>
      </w:tr>
      <w:tr w:rsidR="00E24A84" w14:paraId="17C32EF2" w14:textId="77777777" w:rsidTr="00E24A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4531A2F5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241" w:type="dxa"/>
            <w:noWrap/>
            <w:hideMark/>
          </w:tcPr>
          <w:p w14:paraId="1C455DF5" w14:textId="29880B4A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112.976</w:t>
            </w:r>
          </w:p>
        </w:tc>
        <w:tc>
          <w:tcPr>
            <w:tcW w:w="1352" w:type="dxa"/>
            <w:noWrap/>
            <w:hideMark/>
          </w:tcPr>
          <w:p w14:paraId="2C324863" w14:textId="40DAA458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109.673</w:t>
            </w:r>
          </w:p>
        </w:tc>
        <w:tc>
          <w:tcPr>
            <w:tcW w:w="1627" w:type="dxa"/>
            <w:noWrap/>
            <w:hideMark/>
          </w:tcPr>
          <w:p w14:paraId="200FC347" w14:textId="05C6C814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115.161</w:t>
            </w:r>
          </w:p>
        </w:tc>
      </w:tr>
      <w:tr w:rsidR="00E24A84" w14:paraId="3686D10B" w14:textId="77777777" w:rsidTr="00E2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35ECBD93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241" w:type="dxa"/>
            <w:noWrap/>
            <w:hideMark/>
          </w:tcPr>
          <w:p w14:paraId="56318B11" w14:textId="484BADF4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113.607</w:t>
            </w:r>
          </w:p>
        </w:tc>
        <w:tc>
          <w:tcPr>
            <w:tcW w:w="1352" w:type="dxa"/>
            <w:noWrap/>
            <w:hideMark/>
          </w:tcPr>
          <w:p w14:paraId="45B0DCC6" w14:textId="0577286E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110.006</w:t>
            </w:r>
          </w:p>
        </w:tc>
        <w:tc>
          <w:tcPr>
            <w:tcW w:w="1627" w:type="dxa"/>
            <w:noWrap/>
            <w:hideMark/>
          </w:tcPr>
          <w:p w14:paraId="2D126A5A" w14:textId="65BF4A3C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115.958</w:t>
            </w:r>
          </w:p>
        </w:tc>
      </w:tr>
      <w:tr w:rsidR="00E24A84" w14:paraId="7BA94F14" w14:textId="77777777" w:rsidTr="00E24A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6D0E5E5F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41" w:type="dxa"/>
            <w:noWrap/>
            <w:hideMark/>
          </w:tcPr>
          <w:p w14:paraId="5B47585F" w14:textId="0721423B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114.239</w:t>
            </w:r>
          </w:p>
        </w:tc>
        <w:tc>
          <w:tcPr>
            <w:tcW w:w="1352" w:type="dxa"/>
            <w:noWrap/>
            <w:hideMark/>
          </w:tcPr>
          <w:p w14:paraId="5B162A13" w14:textId="07DA4164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110.330</w:t>
            </w:r>
          </w:p>
        </w:tc>
        <w:tc>
          <w:tcPr>
            <w:tcW w:w="1627" w:type="dxa"/>
            <w:noWrap/>
            <w:hideMark/>
          </w:tcPr>
          <w:p w14:paraId="7C58F483" w14:textId="5C858162" w:rsidR="00E24A84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116.761</w:t>
            </w:r>
          </w:p>
        </w:tc>
      </w:tr>
      <w:tr w:rsidR="00E24A84" w14:paraId="3EC235E9" w14:textId="77777777" w:rsidTr="00E2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294BBE75" w14:textId="77777777" w:rsidR="00E24A84" w:rsidRDefault="00E24A84" w:rsidP="00E24A8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241" w:type="dxa"/>
            <w:noWrap/>
            <w:hideMark/>
          </w:tcPr>
          <w:p w14:paraId="59D662A6" w14:textId="02D39D11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114.870</w:t>
            </w:r>
          </w:p>
        </w:tc>
        <w:tc>
          <w:tcPr>
            <w:tcW w:w="1352" w:type="dxa"/>
            <w:noWrap/>
            <w:hideMark/>
          </w:tcPr>
          <w:p w14:paraId="10935379" w14:textId="4797D1AC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110.644</w:t>
            </w:r>
          </w:p>
        </w:tc>
        <w:tc>
          <w:tcPr>
            <w:tcW w:w="1627" w:type="dxa"/>
            <w:noWrap/>
            <w:hideMark/>
          </w:tcPr>
          <w:p w14:paraId="7EF60246" w14:textId="6E473FF9" w:rsidR="00E24A84" w:rsidRDefault="00E24A84" w:rsidP="00E24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117.569</w:t>
            </w:r>
          </w:p>
        </w:tc>
      </w:tr>
      <w:tr w:rsidR="00E24A84" w14:paraId="08F06B23" w14:textId="77777777" w:rsidTr="00E24A84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noWrap/>
            <w:hideMark/>
          </w:tcPr>
          <w:p w14:paraId="3B9AF680" w14:textId="77777777" w:rsidR="00E24A84" w:rsidRPr="00AA4465" w:rsidRDefault="00E24A84" w:rsidP="00E24A84">
            <w:pPr>
              <w:jc w:val="center"/>
              <w:rPr>
                <w:rFonts w:ascii="Calibri" w:hAnsi="Calibri" w:cs="Calibri"/>
                <w:b w:val="0"/>
                <w:bCs w:val="0"/>
                <w:color w:val="FF0000"/>
              </w:rPr>
            </w:pPr>
            <w:r w:rsidRPr="00AA4465">
              <w:rPr>
                <w:rFonts w:ascii="Calibri" w:hAnsi="Calibri" w:cs="Calibri"/>
                <w:b w:val="0"/>
                <w:bCs w:val="0"/>
                <w:color w:val="FF0000"/>
              </w:rPr>
              <w:t>62</w:t>
            </w:r>
          </w:p>
        </w:tc>
        <w:tc>
          <w:tcPr>
            <w:tcW w:w="1241" w:type="dxa"/>
            <w:noWrap/>
            <w:hideMark/>
          </w:tcPr>
          <w:p w14:paraId="42EF5196" w14:textId="242E12AA" w:rsidR="00E24A84" w:rsidRPr="00AA4465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AA4465">
              <w:rPr>
                <w:rFonts w:ascii="Calibri" w:hAnsi="Calibri" w:cs="Calibri"/>
                <w:color w:val="FF0000"/>
              </w:rPr>
              <w:t>115.501</w:t>
            </w:r>
          </w:p>
        </w:tc>
        <w:tc>
          <w:tcPr>
            <w:tcW w:w="1352" w:type="dxa"/>
            <w:noWrap/>
            <w:hideMark/>
          </w:tcPr>
          <w:p w14:paraId="7219AD19" w14:textId="7EC74B8E" w:rsidR="00E24A84" w:rsidRPr="00AA4465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AA4465">
              <w:rPr>
                <w:rFonts w:ascii="Calibri" w:hAnsi="Calibri" w:cs="Calibri"/>
                <w:color w:val="FF0000"/>
              </w:rPr>
              <w:t>110.949</w:t>
            </w:r>
          </w:p>
        </w:tc>
        <w:tc>
          <w:tcPr>
            <w:tcW w:w="1627" w:type="dxa"/>
            <w:noWrap/>
            <w:hideMark/>
          </w:tcPr>
          <w:p w14:paraId="5E128E78" w14:textId="30D0903C" w:rsidR="00E24A84" w:rsidRPr="00AA4465" w:rsidRDefault="00E24A84" w:rsidP="00E2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AA4465">
              <w:rPr>
                <w:rFonts w:ascii="Calibri" w:hAnsi="Calibri" w:cs="Calibri"/>
                <w:color w:val="FF0000"/>
              </w:rPr>
              <w:t>118.383</w:t>
            </w:r>
          </w:p>
        </w:tc>
      </w:tr>
    </w:tbl>
    <w:p w14:paraId="4D82934D" w14:textId="77777777" w:rsidR="00405C25" w:rsidRPr="00405C25" w:rsidRDefault="00405C25" w:rsidP="00A37469">
      <w:pPr>
        <w:rPr>
          <w:rFonts w:eastAsiaTheme="minorEastAsia"/>
        </w:rPr>
      </w:pPr>
    </w:p>
    <w:p w14:paraId="7817F793" w14:textId="4D4FF58A" w:rsidR="00A37469" w:rsidRPr="00A37469" w:rsidRDefault="00AA4465" w:rsidP="00AA4465">
      <w:pPr>
        <w:jc w:val="both"/>
      </w:pPr>
      <w:r>
        <w:t>Considerando que o menor erro está com polinomial, pode considerar a previsão mais correta. Mesmo assim podemos ajustar com os outros tipos de modelos para definir um número maior e menor possíveis.</w:t>
      </w:r>
    </w:p>
    <w:sectPr w:rsidR="00A37469" w:rsidRPr="00A37469">
      <w:footerReference w:type="default" r:id="rId17"/>
      <w:footerReference w:type="first" r:id="rId1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DAAC7" w14:textId="77777777" w:rsidR="002F53A7" w:rsidRDefault="002F53A7">
      <w:r>
        <w:rPr>
          <w:lang w:bidi="pt-BR"/>
        </w:rPr>
        <w:separator/>
      </w:r>
    </w:p>
    <w:p w14:paraId="416D68AA" w14:textId="77777777" w:rsidR="002F53A7" w:rsidRDefault="002F53A7"/>
  </w:endnote>
  <w:endnote w:type="continuationSeparator" w:id="0">
    <w:p w14:paraId="6258ED8D" w14:textId="77777777" w:rsidR="002F53A7" w:rsidRDefault="002F53A7">
      <w:r>
        <w:rPr>
          <w:lang w:bidi="pt-BR"/>
        </w:rPr>
        <w:continuationSeparator/>
      </w:r>
    </w:p>
    <w:p w14:paraId="089E1377" w14:textId="77777777" w:rsidR="002F53A7" w:rsidRDefault="002F5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altName w:val="﷽﷽﷽﷽﷽﷽﷽﷽蟠!怀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39E32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2C9C5" w14:textId="623DBF86" w:rsidR="005D4640" w:rsidRDefault="00E85A6E">
    <w:pPr>
      <w:pStyle w:val="Rodap"/>
    </w:pPr>
    <w:r>
      <w:t>SENAC Santo Amaro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124C" w14:textId="77777777" w:rsidR="002F53A7" w:rsidRDefault="002F53A7">
      <w:r>
        <w:rPr>
          <w:lang w:bidi="pt-BR"/>
        </w:rPr>
        <w:separator/>
      </w:r>
    </w:p>
    <w:p w14:paraId="4623E053" w14:textId="77777777" w:rsidR="002F53A7" w:rsidRDefault="002F53A7"/>
  </w:footnote>
  <w:footnote w:type="continuationSeparator" w:id="0">
    <w:p w14:paraId="634D40BC" w14:textId="77777777" w:rsidR="002F53A7" w:rsidRDefault="002F53A7">
      <w:r>
        <w:rPr>
          <w:lang w:bidi="pt-BR"/>
        </w:rPr>
        <w:continuationSeparator/>
      </w:r>
    </w:p>
    <w:p w14:paraId="25B9660F" w14:textId="77777777" w:rsidR="002F53A7" w:rsidRDefault="002F53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C81A2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22D2"/>
    <w:multiLevelType w:val="hybridMultilevel"/>
    <w:tmpl w:val="74344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5567"/>
    <w:multiLevelType w:val="hybridMultilevel"/>
    <w:tmpl w:val="FFB0B5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B0B01"/>
    <w:multiLevelType w:val="hybridMultilevel"/>
    <w:tmpl w:val="DB72621A"/>
    <w:lvl w:ilvl="0" w:tplc="C32CEADE">
      <w:numFmt w:val="bullet"/>
      <w:lvlText w:val=""/>
      <w:lvlJc w:val="left"/>
      <w:pPr>
        <w:ind w:left="310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F"/>
    <w:rsid w:val="000765D8"/>
    <w:rsid w:val="00194AF6"/>
    <w:rsid w:val="001B629A"/>
    <w:rsid w:val="00252D6D"/>
    <w:rsid w:val="002F53A7"/>
    <w:rsid w:val="00390B7D"/>
    <w:rsid w:val="00405C25"/>
    <w:rsid w:val="00512BE9"/>
    <w:rsid w:val="005C20D9"/>
    <w:rsid w:val="005D4640"/>
    <w:rsid w:val="006C45CD"/>
    <w:rsid w:val="00735B15"/>
    <w:rsid w:val="0098056F"/>
    <w:rsid w:val="00A37469"/>
    <w:rsid w:val="00AA4465"/>
    <w:rsid w:val="00C30CA8"/>
    <w:rsid w:val="00D57B4B"/>
    <w:rsid w:val="00E24A84"/>
    <w:rsid w:val="00E85A6E"/>
    <w:rsid w:val="00F2102F"/>
    <w:rsid w:val="00F8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CC6860"/>
  <w15:chartTrackingRefBased/>
  <w15:docId w15:val="{98D8F52F-9ED3-1E4F-8146-7584A115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pt-PT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D8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32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  <w:lang w:eastAsia="ja-JP" w:bidi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  <w:lang w:eastAsia="ja-JP" w:bidi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  <w:lang w:eastAsia="ja-JP" w:bidi="pt-PT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  <w:lang w:eastAsia="ja-JP" w:bidi="pt-PT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720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spacing w:before="160" w:after="320" w:line="360" w:lineRule="auto"/>
      <w:contextualSpacing/>
    </w:pPr>
    <w:rPr>
      <w:rFonts w:asciiTheme="minorHAnsi" w:eastAsiaTheme="minorHAnsi" w:hAnsiTheme="minorHAnsi" w:cstheme="minorBidi"/>
      <w:color w:val="7F7F7F" w:themeColor="text1" w:themeTint="80"/>
      <w:lang w:eastAsia="ja-JP" w:bidi="pt-PT"/>
    </w:rPr>
  </w:style>
  <w:style w:type="paragraph" w:styleId="Cabealho">
    <w:name w:val="header"/>
    <w:basedOn w:val="Normal"/>
    <w:link w:val="CabealhoChar"/>
    <w:uiPriority w:val="99"/>
    <w:unhideWhenUsed/>
    <w:rPr>
      <w:rFonts w:asciiTheme="minorHAnsi" w:eastAsiaTheme="minorHAnsi" w:hAnsiTheme="minorHAnsi" w:cstheme="minorBidi"/>
      <w:color w:val="7F7F7F" w:themeColor="text1" w:themeTint="80"/>
      <w:lang w:eastAsia="ja-JP" w:bidi="pt-PT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Pr>
      <w:i/>
      <w:iCs/>
      <w:color w:val="F98723" w:themeColor="accent2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F98723" w:themeColor="accent2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160" w:after="200"/>
    </w:pPr>
    <w:rPr>
      <w:rFonts w:asciiTheme="minorHAnsi" w:eastAsiaTheme="minorHAnsi" w:hAnsiTheme="minorHAnsi" w:cstheme="minorBidi"/>
      <w:i/>
      <w:iCs/>
      <w:color w:val="7F7F7F" w:themeColor="text1" w:themeTint="80"/>
      <w:sz w:val="20"/>
      <w:szCs w:val="18"/>
      <w:lang w:eastAsia="ja-JP" w:bidi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rFonts w:asciiTheme="minorHAnsi" w:eastAsiaTheme="minorHAnsi" w:hAnsiTheme="minorHAnsi" w:cstheme="minorBidi"/>
      <w:color w:val="FFFFFF" w:themeColor="background1"/>
      <w:lang w:eastAsia="ja-JP" w:bidi="pt-PT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eastAsiaTheme="minorHAnsi" w:hAnsiTheme="majorHAnsi" w:cstheme="minorBidi"/>
      <w:i/>
      <w:iCs/>
      <w:color w:val="0072C6" w:themeColor="accent1"/>
      <w:sz w:val="40"/>
      <w:lang w:eastAsia="ja-JP" w:bidi="pt-PT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spacing w:before="160" w:after="320" w:line="360" w:lineRule="auto"/>
      <w:contextualSpacing/>
    </w:pPr>
    <w:rPr>
      <w:rFonts w:asciiTheme="minorHAnsi" w:eastAsiaTheme="minorHAnsi" w:hAnsiTheme="minorHAnsi" w:cstheme="minorBidi"/>
      <w:color w:val="7F7F7F" w:themeColor="text1" w:themeTint="80"/>
      <w:lang w:eastAsia="ja-JP" w:bidi="pt-PT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table" w:styleId="TabelaSimples5">
    <w:name w:val="Plain Table 5"/>
    <w:basedOn w:val="Tabelanormal"/>
    <w:uiPriority w:val="45"/>
    <w:rsid w:val="009805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5">
    <w:name w:val="Grid Table 2 Accent 5"/>
    <w:basedOn w:val="Tabelanormal"/>
    <w:uiPriority w:val="47"/>
    <w:rsid w:val="0098056F"/>
    <w:pPr>
      <w:spacing w:after="0" w:line="240" w:lineRule="auto"/>
    </w:pPr>
    <w:tblPr>
      <w:tblStyleRowBandSize w:val="1"/>
      <w:tblStyleColBandSize w:val="1"/>
      <w:tblBorders>
        <w:top w:val="single" w:sz="2" w:space="0" w:color="2BFF8C" w:themeColor="accent5" w:themeTint="99"/>
        <w:bottom w:val="single" w:sz="2" w:space="0" w:color="2BFF8C" w:themeColor="accent5" w:themeTint="99"/>
        <w:insideH w:val="single" w:sz="2" w:space="0" w:color="2BFF8C" w:themeColor="accent5" w:themeTint="99"/>
        <w:insideV w:val="single" w:sz="2" w:space="0" w:color="2BFF8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BFF8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BFF8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FD8" w:themeFill="accent5" w:themeFillTint="33"/>
      </w:tcPr>
    </w:tblStylePr>
    <w:tblStylePr w:type="band1Horz">
      <w:tblPr/>
      <w:tcPr>
        <w:shd w:val="clear" w:color="auto" w:fill="B8FFD8" w:themeFill="accent5" w:themeFillTint="33"/>
      </w:tcPr>
    </w:tblStylePr>
  </w:style>
  <w:style w:type="paragraph" w:styleId="PargrafodaLista">
    <w:name w:val="List Paragraph"/>
    <w:basedOn w:val="Normal"/>
    <w:uiPriority w:val="34"/>
    <w:unhideWhenUsed/>
    <w:qFormat/>
    <w:rsid w:val="00E85A6E"/>
    <w:pPr>
      <w:spacing w:before="160" w:after="320" w:line="360" w:lineRule="auto"/>
      <w:ind w:left="720"/>
      <w:contextualSpacing/>
    </w:pPr>
    <w:rPr>
      <w:rFonts w:asciiTheme="minorHAnsi" w:eastAsiaTheme="minorHAnsi" w:hAnsiTheme="minorHAnsi" w:cstheme="minorBidi"/>
      <w:color w:val="7F7F7F" w:themeColor="text1" w:themeTint="80"/>
      <w:lang w:eastAsia="ja-JP" w:bidi="pt-PT"/>
    </w:rPr>
  </w:style>
  <w:style w:type="table" w:styleId="TabeladaWeb2">
    <w:name w:val="Table Web 2"/>
    <w:basedOn w:val="Tabelanormal"/>
    <w:uiPriority w:val="99"/>
    <w:rsid w:val="00A3746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12BE9"/>
    <w:pPr>
      <w:spacing w:before="100" w:beforeAutospacing="1" w:after="100" w:afterAutospacing="1"/>
    </w:pPr>
  </w:style>
  <w:style w:type="table" w:styleId="SimplesTabela2">
    <w:name w:val="Plain Table 2"/>
    <w:basedOn w:val="Tabelanormal"/>
    <w:uiPriority w:val="42"/>
    <w:rsid w:val="00C30C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C30CA8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1" w:themeTint="66"/>
        <w:left w:val="single" w:sz="4" w:space="0" w:color="82C9FF" w:themeColor="accent1" w:themeTint="66"/>
        <w:bottom w:val="single" w:sz="4" w:space="0" w:color="82C9FF" w:themeColor="accent1" w:themeTint="66"/>
        <w:right w:val="single" w:sz="4" w:space="0" w:color="82C9FF" w:themeColor="accent1" w:themeTint="66"/>
        <w:insideH w:val="single" w:sz="4" w:space="0" w:color="82C9FF" w:themeColor="accent1" w:themeTint="66"/>
        <w:insideV w:val="single" w:sz="4" w:space="0" w:color="82C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E24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fonsolelis/Library/Containers/com.microsoft.Word/Data/Library/Application%20Support/Microsoft/Office/16.0/DTS/pt-BR%7b54687820-9D4B-B446-B551-198878174389%7d/%7bDD247984-C24E-8843-A4EB-6CCF0D77A89D%7dtf1000207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Funcão Demanda</a:t>
            </a:r>
            <a:r>
              <a:rPr lang="pt-BR" baseline="0"/>
              <a:t> x Produção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Planilha2!$G$6:$G$7</c:f>
              <c:strCache>
                <c:ptCount val="2"/>
                <c:pt idx="0">
                  <c:v>Função Demanda</c:v>
                </c:pt>
                <c:pt idx="1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Planilha2!$F$8:$F$36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Planilha2!$G$8:$G$36</c:f>
              <c:numCache>
                <c:formatCode>0.00</c:formatCode>
                <c:ptCount val="29"/>
                <c:pt idx="0">
                  <c:v>75</c:v>
                </c:pt>
                <c:pt idx="1">
                  <c:v>73.333300000000008</c:v>
                </c:pt>
                <c:pt idx="2">
                  <c:v>71.666600000000003</c:v>
                </c:pt>
                <c:pt idx="3">
                  <c:v>69.999900000000011</c:v>
                </c:pt>
                <c:pt idx="4">
                  <c:v>68.333200000000005</c:v>
                </c:pt>
                <c:pt idx="5">
                  <c:v>66.666500000000013</c:v>
                </c:pt>
                <c:pt idx="6">
                  <c:v>64.999800000000008</c:v>
                </c:pt>
                <c:pt idx="7">
                  <c:v>63.333100000000002</c:v>
                </c:pt>
                <c:pt idx="8">
                  <c:v>61.666400000000003</c:v>
                </c:pt>
                <c:pt idx="9">
                  <c:v>59.999700000000004</c:v>
                </c:pt>
                <c:pt idx="10">
                  <c:v>58.333000000000006</c:v>
                </c:pt>
                <c:pt idx="11">
                  <c:v>56.666300000000007</c:v>
                </c:pt>
                <c:pt idx="12">
                  <c:v>54.999600000000001</c:v>
                </c:pt>
                <c:pt idx="13">
                  <c:v>53.332900000000009</c:v>
                </c:pt>
                <c:pt idx="14">
                  <c:v>51.666200000000003</c:v>
                </c:pt>
                <c:pt idx="15">
                  <c:v>49.999500000000005</c:v>
                </c:pt>
                <c:pt idx="16">
                  <c:v>48.332800000000006</c:v>
                </c:pt>
                <c:pt idx="17">
                  <c:v>46.6661</c:v>
                </c:pt>
                <c:pt idx="18">
                  <c:v>44.999400000000009</c:v>
                </c:pt>
                <c:pt idx="19">
                  <c:v>43.332700000000003</c:v>
                </c:pt>
                <c:pt idx="20">
                  <c:v>41.666000000000004</c:v>
                </c:pt>
                <c:pt idx="21">
                  <c:v>39.999300000000005</c:v>
                </c:pt>
                <c:pt idx="22">
                  <c:v>38.332600000000006</c:v>
                </c:pt>
                <c:pt idx="23">
                  <c:v>36.665900000000008</c:v>
                </c:pt>
                <c:pt idx="24">
                  <c:v>34.999200000000002</c:v>
                </c:pt>
                <c:pt idx="25">
                  <c:v>33.332500000000003</c:v>
                </c:pt>
                <c:pt idx="26">
                  <c:v>31.665800000000004</c:v>
                </c:pt>
                <c:pt idx="27">
                  <c:v>29.999100000000006</c:v>
                </c:pt>
                <c:pt idx="28">
                  <c:v>28.332400000000007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FE-744A-9018-1D1AB01BE6C4}"/>
            </c:ext>
          </c:extLst>
        </c:ser>
        <c:ser>
          <c:idx val="1"/>
          <c:order val="1"/>
          <c:tx>
            <c:strRef>
              <c:f>Planilha2!$H$6:$H$7</c:f>
              <c:strCache>
                <c:ptCount val="2"/>
                <c:pt idx="0">
                  <c:v>Função Produção</c:v>
                </c:pt>
                <c:pt idx="1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Planilha2!$F$8:$F$36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xVal>
          <c:yVal>
            <c:numRef>
              <c:f>Planilha2!$H$8:$H$36</c:f>
              <c:numCache>
                <c:formatCode>0.00</c:formatCode>
                <c:ptCount val="29"/>
                <c:pt idx="0">
                  <c:v>19</c:v>
                </c:pt>
                <c:pt idx="1">
                  <c:v>19.666700000000002</c:v>
                </c:pt>
                <c:pt idx="2">
                  <c:v>20.333400000000001</c:v>
                </c:pt>
                <c:pt idx="3">
                  <c:v>21.0001</c:v>
                </c:pt>
                <c:pt idx="4">
                  <c:v>21.666800000000002</c:v>
                </c:pt>
                <c:pt idx="5">
                  <c:v>22.333500000000001</c:v>
                </c:pt>
                <c:pt idx="6">
                  <c:v>23.0002</c:v>
                </c:pt>
                <c:pt idx="7">
                  <c:v>23.666900000000002</c:v>
                </c:pt>
                <c:pt idx="8">
                  <c:v>24.333600000000001</c:v>
                </c:pt>
                <c:pt idx="9">
                  <c:v>25.000300000000003</c:v>
                </c:pt>
                <c:pt idx="10">
                  <c:v>25.667000000000002</c:v>
                </c:pt>
                <c:pt idx="11">
                  <c:v>26.3337</c:v>
                </c:pt>
                <c:pt idx="12">
                  <c:v>27.000399999999999</c:v>
                </c:pt>
                <c:pt idx="13">
                  <c:v>27.667100000000001</c:v>
                </c:pt>
                <c:pt idx="14">
                  <c:v>28.3338</c:v>
                </c:pt>
                <c:pt idx="15">
                  <c:v>29.000500000000002</c:v>
                </c:pt>
                <c:pt idx="16">
                  <c:v>29.667200000000001</c:v>
                </c:pt>
                <c:pt idx="17">
                  <c:v>30.3339</c:v>
                </c:pt>
                <c:pt idx="18">
                  <c:v>31.000599999999999</c:v>
                </c:pt>
                <c:pt idx="19">
                  <c:v>31.667300000000001</c:v>
                </c:pt>
                <c:pt idx="20">
                  <c:v>32.334000000000003</c:v>
                </c:pt>
                <c:pt idx="21">
                  <c:v>33.000700000000002</c:v>
                </c:pt>
                <c:pt idx="22">
                  <c:v>33.667400000000001</c:v>
                </c:pt>
                <c:pt idx="23">
                  <c:v>34.334099999999999</c:v>
                </c:pt>
                <c:pt idx="24">
                  <c:v>35.000799999999998</c:v>
                </c:pt>
                <c:pt idx="25">
                  <c:v>35.667500000000004</c:v>
                </c:pt>
                <c:pt idx="26">
                  <c:v>36.334199999999996</c:v>
                </c:pt>
                <c:pt idx="27">
                  <c:v>37.000900000000001</c:v>
                </c:pt>
                <c:pt idx="28">
                  <c:v>37.6676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FE-744A-9018-1D1AB01BE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734608"/>
        <c:axId val="763736256"/>
      </c:scatterChart>
      <c:valAx>
        <c:axId val="763734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3736256"/>
        <c:crosses val="autoZero"/>
        <c:crossBetween val="midCat"/>
      </c:valAx>
      <c:valAx>
        <c:axId val="76373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3734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Planilha4!$B$2</c:f>
              <c:strCache>
                <c:ptCount val="1"/>
                <c:pt idx="0">
                  <c:v>Ps 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none"/>
          </c:marker>
          <c:val>
            <c:numRef>
              <c:f>Planilha4!$B$3:$B$54</c:f>
              <c:numCache>
                <c:formatCode>General</c:formatCode>
                <c:ptCount val="52"/>
                <c:pt idx="0">
                  <c:v>500</c:v>
                </c:pt>
                <c:pt idx="1">
                  <c:v>539</c:v>
                </c:pt>
                <c:pt idx="2">
                  <c:v>576</c:v>
                </c:pt>
                <c:pt idx="3">
                  <c:v>611</c:v>
                </c:pt>
                <c:pt idx="4">
                  <c:v>644</c:v>
                </c:pt>
                <c:pt idx="5">
                  <c:v>675</c:v>
                </c:pt>
                <c:pt idx="6">
                  <c:v>704</c:v>
                </c:pt>
                <c:pt idx="7">
                  <c:v>731</c:v>
                </c:pt>
                <c:pt idx="8">
                  <c:v>756</c:v>
                </c:pt>
                <c:pt idx="9">
                  <c:v>779</c:v>
                </c:pt>
                <c:pt idx="10">
                  <c:v>800</c:v>
                </c:pt>
                <c:pt idx="11">
                  <c:v>819</c:v>
                </c:pt>
                <c:pt idx="12">
                  <c:v>836</c:v>
                </c:pt>
                <c:pt idx="13">
                  <c:v>851</c:v>
                </c:pt>
                <c:pt idx="14">
                  <c:v>864</c:v>
                </c:pt>
                <c:pt idx="15">
                  <c:v>875</c:v>
                </c:pt>
                <c:pt idx="16">
                  <c:v>884</c:v>
                </c:pt>
                <c:pt idx="17">
                  <c:v>891</c:v>
                </c:pt>
                <c:pt idx="18">
                  <c:v>896</c:v>
                </c:pt>
                <c:pt idx="19">
                  <c:v>899</c:v>
                </c:pt>
                <c:pt idx="20">
                  <c:v>900</c:v>
                </c:pt>
                <c:pt idx="21">
                  <c:v>899</c:v>
                </c:pt>
                <c:pt idx="22">
                  <c:v>896</c:v>
                </c:pt>
                <c:pt idx="23">
                  <c:v>891</c:v>
                </c:pt>
                <c:pt idx="24">
                  <c:v>884</c:v>
                </c:pt>
                <c:pt idx="25">
                  <c:v>875</c:v>
                </c:pt>
                <c:pt idx="26">
                  <c:v>864</c:v>
                </c:pt>
                <c:pt idx="27">
                  <c:v>851</c:v>
                </c:pt>
                <c:pt idx="28">
                  <c:v>836</c:v>
                </c:pt>
                <c:pt idx="29">
                  <c:v>819</c:v>
                </c:pt>
                <c:pt idx="30">
                  <c:v>800</c:v>
                </c:pt>
                <c:pt idx="31">
                  <c:v>779</c:v>
                </c:pt>
                <c:pt idx="32">
                  <c:v>756</c:v>
                </c:pt>
                <c:pt idx="33">
                  <c:v>731</c:v>
                </c:pt>
                <c:pt idx="34">
                  <c:v>704</c:v>
                </c:pt>
                <c:pt idx="35">
                  <c:v>675</c:v>
                </c:pt>
                <c:pt idx="36">
                  <c:v>644</c:v>
                </c:pt>
                <c:pt idx="37">
                  <c:v>611</c:v>
                </c:pt>
                <c:pt idx="38">
                  <c:v>576</c:v>
                </c:pt>
                <c:pt idx="39">
                  <c:v>539</c:v>
                </c:pt>
                <c:pt idx="40">
                  <c:v>500</c:v>
                </c:pt>
                <c:pt idx="41">
                  <c:v>459</c:v>
                </c:pt>
                <c:pt idx="42">
                  <c:v>416</c:v>
                </c:pt>
                <c:pt idx="43">
                  <c:v>371</c:v>
                </c:pt>
                <c:pt idx="44">
                  <c:v>324</c:v>
                </c:pt>
                <c:pt idx="45">
                  <c:v>275</c:v>
                </c:pt>
                <c:pt idx="46">
                  <c:v>224</c:v>
                </c:pt>
                <c:pt idx="47">
                  <c:v>171</c:v>
                </c:pt>
                <c:pt idx="48">
                  <c:v>116</c:v>
                </c:pt>
                <c:pt idx="49">
                  <c:v>59</c:v>
                </c:pt>
                <c:pt idx="50">
                  <c:v>0</c:v>
                </c:pt>
                <c:pt idx="51">
                  <c:v>-61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E-9B48-8108-797AD765F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7633616"/>
        <c:axId val="737635264"/>
      </c:lineChart>
      <c:catAx>
        <c:axId val="737633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7635264"/>
        <c:crosses val="autoZero"/>
        <c:auto val="1"/>
        <c:lblAlgn val="ctr"/>
        <c:lblOffset val="100"/>
        <c:noMultiLvlLbl val="0"/>
      </c:catAx>
      <c:valAx>
        <c:axId val="737635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763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Planilha4!$J$2</c:f>
              <c:strCache>
                <c:ptCount val="1"/>
                <c:pt idx="0">
                  <c:v>Pm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none"/>
          </c:marker>
          <c:val>
            <c:numRef>
              <c:f>Planilha4!$J$3:$J$40</c:f>
              <c:numCache>
                <c:formatCode>General</c:formatCode>
                <c:ptCount val="38"/>
                <c:pt idx="0">
                  <c:v>144</c:v>
                </c:pt>
                <c:pt idx="1">
                  <c:v>175</c:v>
                </c:pt>
                <c:pt idx="2">
                  <c:v>204</c:v>
                </c:pt>
                <c:pt idx="3">
                  <c:v>231</c:v>
                </c:pt>
                <c:pt idx="4">
                  <c:v>256</c:v>
                </c:pt>
                <c:pt idx="5">
                  <c:v>279</c:v>
                </c:pt>
                <c:pt idx="6">
                  <c:v>300</c:v>
                </c:pt>
                <c:pt idx="7">
                  <c:v>319</c:v>
                </c:pt>
                <c:pt idx="8">
                  <c:v>336</c:v>
                </c:pt>
                <c:pt idx="9">
                  <c:v>351</c:v>
                </c:pt>
                <c:pt idx="10">
                  <c:v>364</c:v>
                </c:pt>
                <c:pt idx="11">
                  <c:v>375</c:v>
                </c:pt>
                <c:pt idx="12">
                  <c:v>384</c:v>
                </c:pt>
                <c:pt idx="13">
                  <c:v>391</c:v>
                </c:pt>
                <c:pt idx="14">
                  <c:v>396</c:v>
                </c:pt>
                <c:pt idx="15">
                  <c:v>399</c:v>
                </c:pt>
                <c:pt idx="16">
                  <c:v>400</c:v>
                </c:pt>
                <c:pt idx="17">
                  <c:v>399</c:v>
                </c:pt>
                <c:pt idx="18">
                  <c:v>396</c:v>
                </c:pt>
                <c:pt idx="19">
                  <c:v>391</c:v>
                </c:pt>
                <c:pt idx="20">
                  <c:v>384</c:v>
                </c:pt>
                <c:pt idx="21">
                  <c:v>375</c:v>
                </c:pt>
                <c:pt idx="22">
                  <c:v>364</c:v>
                </c:pt>
                <c:pt idx="23">
                  <c:v>351</c:v>
                </c:pt>
                <c:pt idx="24">
                  <c:v>336</c:v>
                </c:pt>
                <c:pt idx="25">
                  <c:v>319</c:v>
                </c:pt>
                <c:pt idx="26">
                  <c:v>300</c:v>
                </c:pt>
                <c:pt idx="27">
                  <c:v>279</c:v>
                </c:pt>
                <c:pt idx="28">
                  <c:v>256</c:v>
                </c:pt>
                <c:pt idx="29">
                  <c:v>231</c:v>
                </c:pt>
                <c:pt idx="30">
                  <c:v>204</c:v>
                </c:pt>
                <c:pt idx="31">
                  <c:v>175</c:v>
                </c:pt>
                <c:pt idx="32">
                  <c:v>144</c:v>
                </c:pt>
                <c:pt idx="33">
                  <c:v>111</c:v>
                </c:pt>
                <c:pt idx="34">
                  <c:v>76</c:v>
                </c:pt>
                <c:pt idx="35">
                  <c:v>39</c:v>
                </c:pt>
                <c:pt idx="36">
                  <c:v>0</c:v>
                </c:pt>
                <c:pt idx="37">
                  <c:v>-41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A7-C842-A4EF-1CB85E9E3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736798896"/>
        <c:axId val="736800576"/>
      </c:lineChart>
      <c:catAx>
        <c:axId val="736798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6800576"/>
        <c:crosses val="autoZero"/>
        <c:auto val="1"/>
        <c:lblAlgn val="ctr"/>
        <c:lblOffset val="100"/>
        <c:noMultiLvlLbl val="0"/>
      </c:catAx>
      <c:valAx>
        <c:axId val="736800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6798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050"/>
              <a:t>Número de Mortes x Data - Exponencial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Planilha5!$B$1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8.9527777777777776E-2"/>
                  <c:y val="0.365324074074074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Planilha5!$A$2:$A$55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Planilha5!$B$2:$B$55</c:f>
              <c:numCache>
                <c:formatCode>General</c:formatCode>
                <c:ptCount val="54"/>
                <c:pt idx="0">
                  <c:v>75734</c:v>
                </c:pt>
                <c:pt idx="1">
                  <c:v>76552</c:v>
                </c:pt>
                <c:pt idx="2">
                  <c:v>76750</c:v>
                </c:pt>
                <c:pt idx="3">
                  <c:v>77020</c:v>
                </c:pt>
                <c:pt idx="4">
                  <c:v>77165</c:v>
                </c:pt>
                <c:pt idx="5">
                  <c:v>78554</c:v>
                </c:pt>
                <c:pt idx="6">
                  <c:v>79443</c:v>
                </c:pt>
                <c:pt idx="7">
                  <c:v>80742</c:v>
                </c:pt>
                <c:pt idx="8">
                  <c:v>81751</c:v>
                </c:pt>
                <c:pt idx="9">
                  <c:v>82407</c:v>
                </c:pt>
                <c:pt idx="10">
                  <c:v>81917</c:v>
                </c:pt>
                <c:pt idx="11">
                  <c:v>83098</c:v>
                </c:pt>
                <c:pt idx="12">
                  <c:v>84380</c:v>
                </c:pt>
                <c:pt idx="13">
                  <c:v>85475</c:v>
                </c:pt>
                <c:pt idx="14">
                  <c:v>86535</c:v>
                </c:pt>
                <c:pt idx="15">
                  <c:v>87326</c:v>
                </c:pt>
                <c:pt idx="16">
                  <c:v>88350</c:v>
                </c:pt>
                <c:pt idx="17">
                  <c:v>88528</c:v>
                </c:pt>
                <c:pt idx="18">
                  <c:v>89650</c:v>
                </c:pt>
                <c:pt idx="19">
                  <c:v>90627</c:v>
                </c:pt>
                <c:pt idx="20">
                  <c:v>90810</c:v>
                </c:pt>
                <c:pt idx="21">
                  <c:v>91673</c:v>
                </c:pt>
                <c:pt idx="22">
                  <c:v>92548</c:v>
                </c:pt>
                <c:pt idx="23">
                  <c:v>92693</c:v>
                </c:pt>
                <c:pt idx="24">
                  <c:v>92678</c:v>
                </c:pt>
                <c:pt idx="25">
                  <c:v>93842</c:v>
                </c:pt>
                <c:pt idx="26">
                  <c:v>94656</c:v>
                </c:pt>
                <c:pt idx="27">
                  <c:v>95532</c:v>
                </c:pt>
                <c:pt idx="28">
                  <c:v>96191</c:v>
                </c:pt>
                <c:pt idx="29">
                  <c:v>96941</c:v>
                </c:pt>
                <c:pt idx="30">
                  <c:v>97058</c:v>
                </c:pt>
                <c:pt idx="31">
                  <c:v>97172</c:v>
                </c:pt>
                <c:pt idx="32">
                  <c:v>98021</c:v>
                </c:pt>
                <c:pt idx="33">
                  <c:v>98710</c:v>
                </c:pt>
                <c:pt idx="34">
                  <c:v>99406</c:v>
                </c:pt>
                <c:pt idx="35">
                  <c:v>99989</c:v>
                </c:pt>
                <c:pt idx="36">
                  <c:v>100649</c:v>
                </c:pt>
                <c:pt idx="37">
                  <c:v>100799</c:v>
                </c:pt>
                <c:pt idx="38">
                  <c:v>100854</c:v>
                </c:pt>
                <c:pt idx="39">
                  <c:v>101660</c:v>
                </c:pt>
                <c:pt idx="40">
                  <c:v>102356</c:v>
                </c:pt>
                <c:pt idx="41">
                  <c:v>102934</c:v>
                </c:pt>
                <c:pt idx="42">
                  <c:v>103493</c:v>
                </c:pt>
                <c:pt idx="43">
                  <c:v>103995</c:v>
                </c:pt>
                <c:pt idx="44">
                  <c:v>104219</c:v>
                </c:pt>
                <c:pt idx="45">
                  <c:v>104295</c:v>
                </c:pt>
                <c:pt idx="46">
                  <c:v>105105</c:v>
                </c:pt>
                <c:pt idx="47">
                  <c:v>105852</c:v>
                </c:pt>
                <c:pt idx="48">
                  <c:v>106437</c:v>
                </c:pt>
                <c:pt idx="49">
                  <c:v>107017</c:v>
                </c:pt>
                <c:pt idx="50">
                  <c:v>107497</c:v>
                </c:pt>
                <c:pt idx="51">
                  <c:v>107614</c:v>
                </c:pt>
                <c:pt idx="52">
                  <c:v>107677</c:v>
                </c:pt>
                <c:pt idx="53">
                  <c:v>108575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CC-C743-BEAC-FDFBF3222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6567439"/>
        <c:axId val="1261093407"/>
      </c:scatterChart>
      <c:valAx>
        <c:axId val="1456567439"/>
        <c:scaling>
          <c:orientation val="minMax"/>
          <c:max val="54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61093407"/>
        <c:crosses val="autoZero"/>
        <c:crossBetween val="midCat"/>
      </c:valAx>
      <c:valAx>
        <c:axId val="1261093407"/>
        <c:scaling>
          <c:orientation val="minMax"/>
          <c:max val="110000"/>
          <c:min val="70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6567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050"/>
              <a:t>Número de Mortes x Data - Polinomial (ordem</a:t>
            </a:r>
            <a:r>
              <a:rPr lang="pt-BR" sz="1050" baseline="0"/>
              <a:t> 2)</a:t>
            </a:r>
            <a:endParaRPr lang="pt-BR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Planilha5!$B$1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1.6563101647433163E-2"/>
                  <c:y val="0.374848429963203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Planilha5!$A$2:$A$55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Planilha5!$B$2:$B$55</c:f>
              <c:numCache>
                <c:formatCode>General</c:formatCode>
                <c:ptCount val="54"/>
                <c:pt idx="0">
                  <c:v>75734</c:v>
                </c:pt>
                <c:pt idx="1">
                  <c:v>76552</c:v>
                </c:pt>
                <c:pt idx="2">
                  <c:v>76750</c:v>
                </c:pt>
                <c:pt idx="3">
                  <c:v>77020</c:v>
                </c:pt>
                <c:pt idx="4">
                  <c:v>77165</c:v>
                </c:pt>
                <c:pt idx="5">
                  <c:v>78554</c:v>
                </c:pt>
                <c:pt idx="6">
                  <c:v>79443</c:v>
                </c:pt>
                <c:pt idx="7">
                  <c:v>80742</c:v>
                </c:pt>
                <c:pt idx="8">
                  <c:v>81751</c:v>
                </c:pt>
                <c:pt idx="9">
                  <c:v>82407</c:v>
                </c:pt>
                <c:pt idx="10">
                  <c:v>81917</c:v>
                </c:pt>
                <c:pt idx="11">
                  <c:v>83098</c:v>
                </c:pt>
                <c:pt idx="12">
                  <c:v>84380</c:v>
                </c:pt>
                <c:pt idx="13">
                  <c:v>85475</c:v>
                </c:pt>
                <c:pt idx="14">
                  <c:v>86535</c:v>
                </c:pt>
                <c:pt idx="15">
                  <c:v>87326</c:v>
                </c:pt>
                <c:pt idx="16">
                  <c:v>88350</c:v>
                </c:pt>
                <c:pt idx="17">
                  <c:v>88528</c:v>
                </c:pt>
                <c:pt idx="18">
                  <c:v>89650</c:v>
                </c:pt>
                <c:pt idx="19">
                  <c:v>90627</c:v>
                </c:pt>
                <c:pt idx="20">
                  <c:v>90810</c:v>
                </c:pt>
                <c:pt idx="21">
                  <c:v>91673</c:v>
                </c:pt>
                <c:pt idx="22">
                  <c:v>92548</c:v>
                </c:pt>
                <c:pt idx="23">
                  <c:v>92693</c:v>
                </c:pt>
                <c:pt idx="24">
                  <c:v>92678</c:v>
                </c:pt>
                <c:pt idx="25">
                  <c:v>93842</c:v>
                </c:pt>
                <c:pt idx="26">
                  <c:v>94656</c:v>
                </c:pt>
                <c:pt idx="27">
                  <c:v>95532</c:v>
                </c:pt>
                <c:pt idx="28">
                  <c:v>96191</c:v>
                </c:pt>
                <c:pt idx="29">
                  <c:v>96941</c:v>
                </c:pt>
                <c:pt idx="30">
                  <c:v>97058</c:v>
                </c:pt>
                <c:pt idx="31">
                  <c:v>97172</c:v>
                </c:pt>
                <c:pt idx="32">
                  <c:v>98021</c:v>
                </c:pt>
                <c:pt idx="33">
                  <c:v>98710</c:v>
                </c:pt>
                <c:pt idx="34">
                  <c:v>99406</c:v>
                </c:pt>
                <c:pt idx="35">
                  <c:v>99989</c:v>
                </c:pt>
                <c:pt idx="36">
                  <c:v>100649</c:v>
                </c:pt>
                <c:pt idx="37">
                  <c:v>100799</c:v>
                </c:pt>
                <c:pt idx="38">
                  <c:v>100854</c:v>
                </c:pt>
                <c:pt idx="39">
                  <c:v>101660</c:v>
                </c:pt>
                <c:pt idx="40">
                  <c:v>102356</c:v>
                </c:pt>
                <c:pt idx="41">
                  <c:v>102934</c:v>
                </c:pt>
                <c:pt idx="42">
                  <c:v>103493</c:v>
                </c:pt>
                <c:pt idx="43">
                  <c:v>103995</c:v>
                </c:pt>
                <c:pt idx="44">
                  <c:v>104219</c:v>
                </c:pt>
                <c:pt idx="45">
                  <c:v>104295</c:v>
                </c:pt>
                <c:pt idx="46">
                  <c:v>105105</c:v>
                </c:pt>
                <c:pt idx="47">
                  <c:v>105852</c:v>
                </c:pt>
                <c:pt idx="48">
                  <c:v>106437</c:v>
                </c:pt>
                <c:pt idx="49">
                  <c:v>107017</c:v>
                </c:pt>
                <c:pt idx="50">
                  <c:v>107497</c:v>
                </c:pt>
                <c:pt idx="51">
                  <c:v>107614</c:v>
                </c:pt>
                <c:pt idx="52">
                  <c:v>107677</c:v>
                </c:pt>
                <c:pt idx="53">
                  <c:v>108575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56-A345-B286-DBDEF34333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6567439"/>
        <c:axId val="1261093407"/>
      </c:scatterChart>
      <c:valAx>
        <c:axId val="1456567439"/>
        <c:scaling>
          <c:orientation val="minMax"/>
          <c:max val="54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61093407"/>
        <c:crosses val="autoZero"/>
        <c:crossBetween val="midCat"/>
      </c:valAx>
      <c:valAx>
        <c:axId val="1261093407"/>
        <c:scaling>
          <c:orientation val="minMax"/>
          <c:max val="110000"/>
          <c:min val="700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6567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050"/>
              <a:t>Número de Mortes x Data - Linear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Planilha5!$B$1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9428759179626709E-4"/>
                  <c:y val="0.280800500312695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Planilha5!$A$2:$A$55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Planilha5!$B$2:$B$55</c:f>
              <c:numCache>
                <c:formatCode>General</c:formatCode>
                <c:ptCount val="54"/>
                <c:pt idx="0">
                  <c:v>75734</c:v>
                </c:pt>
                <c:pt idx="1">
                  <c:v>76552</c:v>
                </c:pt>
                <c:pt idx="2">
                  <c:v>76750</c:v>
                </c:pt>
                <c:pt idx="3">
                  <c:v>77020</c:v>
                </c:pt>
                <c:pt idx="4">
                  <c:v>77165</c:v>
                </c:pt>
                <c:pt idx="5">
                  <c:v>78554</c:v>
                </c:pt>
                <c:pt idx="6">
                  <c:v>79443</c:v>
                </c:pt>
                <c:pt idx="7">
                  <c:v>80742</c:v>
                </c:pt>
                <c:pt idx="8">
                  <c:v>81751</c:v>
                </c:pt>
                <c:pt idx="9">
                  <c:v>82407</c:v>
                </c:pt>
                <c:pt idx="10">
                  <c:v>81917</c:v>
                </c:pt>
                <c:pt idx="11">
                  <c:v>83098</c:v>
                </c:pt>
                <c:pt idx="12">
                  <c:v>84380</c:v>
                </c:pt>
                <c:pt idx="13">
                  <c:v>85475</c:v>
                </c:pt>
                <c:pt idx="14">
                  <c:v>86535</c:v>
                </c:pt>
                <c:pt idx="15">
                  <c:v>87326</c:v>
                </c:pt>
                <c:pt idx="16">
                  <c:v>88350</c:v>
                </c:pt>
                <c:pt idx="17">
                  <c:v>88528</c:v>
                </c:pt>
                <c:pt idx="18">
                  <c:v>89650</c:v>
                </c:pt>
                <c:pt idx="19">
                  <c:v>90627</c:v>
                </c:pt>
                <c:pt idx="20">
                  <c:v>90810</c:v>
                </c:pt>
                <c:pt idx="21">
                  <c:v>91673</c:v>
                </c:pt>
                <c:pt idx="22">
                  <c:v>92548</c:v>
                </c:pt>
                <c:pt idx="23">
                  <c:v>92693</c:v>
                </c:pt>
                <c:pt idx="24">
                  <c:v>92678</c:v>
                </c:pt>
                <c:pt idx="25">
                  <c:v>93842</c:v>
                </c:pt>
                <c:pt idx="26">
                  <c:v>94656</c:v>
                </c:pt>
                <c:pt idx="27">
                  <c:v>95532</c:v>
                </c:pt>
                <c:pt idx="28">
                  <c:v>96191</c:v>
                </c:pt>
                <c:pt idx="29">
                  <c:v>96941</c:v>
                </c:pt>
                <c:pt idx="30">
                  <c:v>97058</c:v>
                </c:pt>
                <c:pt idx="31">
                  <c:v>97172</c:v>
                </c:pt>
                <c:pt idx="32">
                  <c:v>98021</c:v>
                </c:pt>
                <c:pt idx="33">
                  <c:v>98710</c:v>
                </c:pt>
                <c:pt idx="34">
                  <c:v>99406</c:v>
                </c:pt>
                <c:pt idx="35">
                  <c:v>99989</c:v>
                </c:pt>
                <c:pt idx="36">
                  <c:v>100649</c:v>
                </c:pt>
                <c:pt idx="37">
                  <c:v>100799</c:v>
                </c:pt>
                <c:pt idx="38">
                  <c:v>100854</c:v>
                </c:pt>
                <c:pt idx="39">
                  <c:v>101660</c:v>
                </c:pt>
                <c:pt idx="40">
                  <c:v>102356</c:v>
                </c:pt>
                <c:pt idx="41">
                  <c:v>102934</c:v>
                </c:pt>
                <c:pt idx="42">
                  <c:v>103493</c:v>
                </c:pt>
                <c:pt idx="43">
                  <c:v>103995</c:v>
                </c:pt>
                <c:pt idx="44">
                  <c:v>104219</c:v>
                </c:pt>
                <c:pt idx="45">
                  <c:v>104295</c:v>
                </c:pt>
                <c:pt idx="46">
                  <c:v>105105</c:v>
                </c:pt>
                <c:pt idx="47">
                  <c:v>105852</c:v>
                </c:pt>
                <c:pt idx="48">
                  <c:v>106437</c:v>
                </c:pt>
                <c:pt idx="49">
                  <c:v>107017</c:v>
                </c:pt>
                <c:pt idx="50">
                  <c:v>107497</c:v>
                </c:pt>
                <c:pt idx="51">
                  <c:v>107614</c:v>
                </c:pt>
                <c:pt idx="52">
                  <c:v>107677</c:v>
                </c:pt>
                <c:pt idx="53">
                  <c:v>108575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AF-864B-A745-3EFD4663F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6567439"/>
        <c:axId val="1261093407"/>
      </c:scatterChart>
      <c:valAx>
        <c:axId val="1456567439"/>
        <c:scaling>
          <c:orientation val="minMax"/>
          <c:max val="54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61093407"/>
        <c:crosses val="autoZero"/>
        <c:crossBetween val="midCat"/>
      </c:valAx>
      <c:valAx>
        <c:axId val="1261093407"/>
        <c:scaling>
          <c:orientation val="minMax"/>
          <c:max val="110000"/>
          <c:min val="7000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6567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0.39728</cdr:x>
      <cdr:y>0.14612</cdr:y>
    </cdr:from>
    <cdr:to>
      <cdr:x>0.723</cdr:x>
      <cdr:y>0.26396</cdr:y>
    </cdr:to>
    <cdr:sp macro="" textlink="">
      <cdr:nvSpPr>
        <cdr:cNvPr id="2" name="Caixa de Texto 1"/>
        <cdr:cNvSpPr txBox="1"/>
      </cdr:nvSpPr>
      <cdr:spPr>
        <a:xfrm xmlns:a="http://schemas.openxmlformats.org/drawingml/2006/main">
          <a:off x="2495227" y="320299"/>
          <a:ext cx="2045776" cy="2583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>
              <a:solidFill>
                <a:schemeClr val="bg1"/>
              </a:solidFill>
            </a:rPr>
            <a:t>q=20,</a:t>
          </a:r>
          <a:r>
            <a:rPr lang="pt-BR" sz="1100" baseline="0">
              <a:solidFill>
                <a:schemeClr val="bg1"/>
              </a:solidFill>
            </a:rPr>
            <a:t> Ps= 900 máximo</a:t>
          </a:r>
          <a:endParaRPr lang="pt-BR" sz="1100">
            <a:solidFill>
              <a:schemeClr val="bg1"/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0.41359</cdr:x>
      <cdr:y>0.15066</cdr:y>
    </cdr:from>
    <cdr:to>
      <cdr:x>0.73931</cdr:x>
      <cdr:y>0.26508</cdr:y>
    </cdr:to>
    <cdr:sp macro="" textlink="">
      <cdr:nvSpPr>
        <cdr:cNvPr id="2" name="Caixa de Texto 1"/>
        <cdr:cNvSpPr txBox="1"/>
      </cdr:nvSpPr>
      <cdr:spPr>
        <a:xfrm xmlns:a="http://schemas.openxmlformats.org/drawingml/2006/main">
          <a:off x="2597688" y="340102"/>
          <a:ext cx="2045776" cy="2583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pt-BR" sz="1100">
              <a:solidFill>
                <a:schemeClr val="bg1"/>
              </a:solidFill>
            </a:rPr>
            <a:t>q=16,</a:t>
          </a:r>
          <a:r>
            <a:rPr lang="pt-BR" sz="1100" baseline="0">
              <a:solidFill>
                <a:schemeClr val="bg1"/>
              </a:solidFill>
            </a:rPr>
            <a:t> Ps= 400 máximo</a:t>
          </a:r>
          <a:endParaRPr lang="pt-BR" sz="1100">
            <a:solidFill>
              <a:schemeClr val="bg1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{DD247984-C24E-8843-A4EB-6CCF0D77A89D}tf10002076.dotx</Template>
  <TotalTime>73</TotalTime>
  <Pages>7</Pages>
  <Words>702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Afonso Cesar Lelis Brandão</cp:lastModifiedBy>
  <cp:revision>14</cp:revision>
  <dcterms:created xsi:type="dcterms:W3CDTF">2021-05-28T12:47:00Z</dcterms:created>
  <dcterms:modified xsi:type="dcterms:W3CDTF">2021-05-28T15:38:00Z</dcterms:modified>
</cp:coreProperties>
</file>